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RDefault="00B04AB4" w:rsidP="00913946">
            <w:pPr>
              <w:pStyle w:val="Title"/>
            </w:pPr>
            <w:r>
              <w:t>Munette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Pierre-Louis</w:t>
            </w:r>
          </w:p>
          <w:p w:rsidR="00692703" w:rsidRPr="00CF1A49" w:rsidRDefault="00B04AB4" w:rsidP="00913946">
            <w:pPr>
              <w:pStyle w:val="ContactInfo"/>
              <w:contextualSpacing w:val="0"/>
            </w:pPr>
            <w:r>
              <w:t>326 Nesbit Terr, Irvington, NJ 07111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050457BA9EDF48F3A800D70B05C1AD3C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862-235-9655</w:t>
            </w:r>
          </w:p>
          <w:p w:rsidR="00692703" w:rsidRPr="00CF1A49" w:rsidRDefault="00B04AB4" w:rsidP="00913946">
            <w:pPr>
              <w:pStyle w:val="ContactInfoEmphasis"/>
              <w:contextualSpacing w:val="0"/>
            </w:pPr>
            <w:r w:rsidRPr="00B04AB4">
              <w:t>Mimim70@hotmail.com</w:t>
            </w:r>
            <w:r w:rsidR="00692703" w:rsidRPr="00CF1A49">
              <w:t xml:space="preserve"> </w:t>
            </w:r>
          </w:p>
        </w:tc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p w:rsidR="001755A8" w:rsidRPr="00CF1A49" w:rsidRDefault="00CE6185" w:rsidP="00913946">
            <w:pPr>
              <w:contextualSpacing w:val="0"/>
            </w:pPr>
            <w:r>
              <w:t xml:space="preserve">I am seeking a position in healthcare organization involves working with residents and providing </w:t>
            </w:r>
            <w:r w:rsidR="00A431E5">
              <w:t>excellent quality</w:t>
            </w:r>
            <w:bookmarkStart w:id="0" w:name="_GoBack"/>
            <w:bookmarkEnd w:id="0"/>
            <w:r>
              <w:t xml:space="preserve"> of care, great skills and abilities that I can apply to a variety of jobs.</w:t>
            </w:r>
          </w:p>
        </w:tc>
      </w:tr>
    </w:tbl>
    <w:p w:rsidR="004E01EB" w:rsidRPr="00CF1A49" w:rsidRDefault="008B3C48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F8E999C5F74849DB9F68854E36261395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67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8721"/>
      </w:tblGrid>
      <w:tr w:rsidR="001D0BF1" w:rsidRPr="00CF1A49" w:rsidTr="00A2431B">
        <w:trPr>
          <w:trHeight w:val="156"/>
        </w:trPr>
        <w:tc>
          <w:tcPr>
            <w:tcW w:w="8720" w:type="dxa"/>
          </w:tcPr>
          <w:p w:rsidR="001D0BF1" w:rsidRPr="00CF1A49" w:rsidRDefault="00A2431B" w:rsidP="001D0BF1">
            <w:pPr>
              <w:pStyle w:val="Heading3"/>
              <w:contextualSpacing w:val="0"/>
              <w:outlineLvl w:val="2"/>
            </w:pPr>
            <w:r>
              <w:t>April 2008</w:t>
            </w:r>
            <w:r w:rsidR="001D0BF1" w:rsidRPr="00CF1A49">
              <w:t xml:space="preserve"> – </w:t>
            </w:r>
            <w:r>
              <w:t>Present</w:t>
            </w:r>
          </w:p>
          <w:p w:rsidR="001D0BF1" w:rsidRPr="00CF1A49" w:rsidRDefault="00145C48" w:rsidP="001D0BF1">
            <w:pPr>
              <w:pStyle w:val="Heading2"/>
              <w:contextualSpacing w:val="0"/>
              <w:outlineLvl w:val="1"/>
            </w:pPr>
            <w:r>
              <w:t>Nursing assistant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Waterview Care center</w:t>
            </w:r>
          </w:p>
          <w:p w:rsidR="001E3120" w:rsidRDefault="00A2431B" w:rsidP="00A2431B">
            <w:pPr>
              <w:pStyle w:val="ListParagraph"/>
              <w:numPr>
                <w:ilvl w:val="0"/>
                <w:numId w:val="14"/>
              </w:numPr>
            </w:pPr>
            <w:r>
              <w:t>Performed patient care</w:t>
            </w:r>
          </w:p>
          <w:p w:rsidR="00A2431B" w:rsidRPr="00CF1A49" w:rsidRDefault="00A2431B" w:rsidP="00A2431B">
            <w:pPr>
              <w:pStyle w:val="ListParagraph"/>
              <w:numPr>
                <w:ilvl w:val="0"/>
                <w:numId w:val="14"/>
              </w:numPr>
            </w:pPr>
            <w:r>
              <w:t>Taking care of elderly</w:t>
            </w:r>
          </w:p>
        </w:tc>
      </w:tr>
      <w:tr w:rsidR="00F61DF9" w:rsidRPr="00CF1A49" w:rsidTr="00A2431B">
        <w:trPr>
          <w:trHeight w:val="154"/>
        </w:trPr>
        <w:tc>
          <w:tcPr>
            <w:tcW w:w="8720" w:type="dxa"/>
            <w:tcMar>
              <w:top w:w="216" w:type="dxa"/>
            </w:tcMar>
          </w:tcPr>
          <w:p w:rsidR="00F61DF9" w:rsidRPr="00CF1A49" w:rsidRDefault="00145C48" w:rsidP="00F61DF9">
            <w:pPr>
              <w:pStyle w:val="Heading3"/>
              <w:contextualSpacing w:val="0"/>
              <w:outlineLvl w:val="2"/>
            </w:pPr>
            <w:r>
              <w:t>jan 2000</w:t>
            </w:r>
            <w:r w:rsidR="00F61DF9" w:rsidRPr="00CF1A49">
              <w:t xml:space="preserve"> – </w:t>
            </w:r>
            <w:r w:rsidR="00A2431B">
              <w:t>mar 2010</w:t>
            </w:r>
          </w:p>
          <w:p w:rsidR="00F61DF9" w:rsidRPr="00CF1A49" w:rsidRDefault="00145C48" w:rsidP="00F61DF9">
            <w:pPr>
              <w:pStyle w:val="Heading2"/>
              <w:contextualSpacing w:val="0"/>
              <w:outlineLvl w:val="1"/>
            </w:pPr>
            <w:r>
              <w:t>nursing assistant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 xml:space="preserve">White house nursing home </w:t>
            </w:r>
          </w:p>
          <w:p w:rsidR="00F61DF9" w:rsidRDefault="00A2431B" w:rsidP="00A2431B">
            <w:pPr>
              <w:pStyle w:val="ListParagraph"/>
              <w:numPr>
                <w:ilvl w:val="0"/>
                <w:numId w:val="15"/>
              </w:numPr>
            </w:pPr>
            <w:r>
              <w:t>Performed patient care</w:t>
            </w:r>
          </w:p>
          <w:p w:rsidR="00A2431B" w:rsidRDefault="00A2431B" w:rsidP="00A2431B">
            <w:pPr>
              <w:pStyle w:val="ListParagraph"/>
              <w:numPr>
                <w:ilvl w:val="0"/>
                <w:numId w:val="15"/>
              </w:numPr>
            </w:pPr>
            <w:r>
              <w:t>Taking care of elderly</w:t>
            </w:r>
          </w:p>
        </w:tc>
      </w:tr>
    </w:tbl>
    <w:sdt>
      <w:sdtPr>
        <w:alias w:val="Education:"/>
        <w:tag w:val="Education:"/>
        <w:id w:val="-1908763273"/>
        <w:placeholder>
          <w:docPart w:val="DB8BBBCCD5BC42A6A6C96EA9DB549F0B"/>
        </w:placeholder>
        <w:temporary/>
        <w:showingPlcHdr/>
        <w15:appearance w15:val="hidden"/>
      </w:sdtPr>
      <w:sdtEndPr/>
      <w:sdtContent>
        <w:p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1D0BF1" w:rsidRPr="00CF1A49" w:rsidRDefault="001D0BF1" w:rsidP="001D0BF1">
            <w:pPr>
              <w:pStyle w:val="Heading3"/>
              <w:contextualSpacing w:val="0"/>
              <w:outlineLvl w:val="2"/>
            </w:pPr>
          </w:p>
          <w:p w:rsidR="001D0BF1" w:rsidRPr="00CF1A49" w:rsidRDefault="00A2431B" w:rsidP="001D0BF1">
            <w:pPr>
              <w:pStyle w:val="Heading2"/>
              <w:contextualSpacing w:val="0"/>
              <w:outlineLvl w:val="1"/>
            </w:pPr>
            <w:r>
              <w:rPr>
                <w:rStyle w:val="SubtleReference"/>
              </w:rPr>
              <w:t>essex county college</w:t>
            </w:r>
          </w:p>
          <w:p w:rsidR="007538DC" w:rsidRPr="00CF1A49" w:rsidRDefault="006C2A00" w:rsidP="007538DC">
            <w:pPr>
              <w:contextualSpacing w:val="0"/>
            </w:pPr>
            <w:r>
              <w:t>Took a few classes to receive basic knowledge upon coming to this country.</w:t>
            </w: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Pr="00CF1A49" w:rsidRDefault="00A2431B" w:rsidP="00F61DF9">
            <w:pPr>
              <w:pStyle w:val="Heading3"/>
              <w:contextualSpacing w:val="0"/>
              <w:outlineLvl w:val="2"/>
            </w:pPr>
            <w:r>
              <w:t>dec</w:t>
            </w:r>
            <w:r w:rsidR="00F61DF9" w:rsidRPr="00CF1A49">
              <w:t xml:space="preserve"> </w:t>
            </w:r>
            <w:r w:rsidR="008D6546">
              <w:t>2017 - present</w:t>
            </w:r>
          </w:p>
          <w:p w:rsidR="00F61DF9" w:rsidRPr="00CF1A49" w:rsidRDefault="00A2431B" w:rsidP="00F61DF9">
            <w:pPr>
              <w:pStyle w:val="Heading2"/>
              <w:contextualSpacing w:val="0"/>
              <w:outlineLvl w:val="1"/>
            </w:pPr>
            <w:r>
              <w:t>ptc certification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new educare</w:t>
            </w:r>
          </w:p>
          <w:p w:rsidR="00F61DF9" w:rsidRDefault="006C2A00" w:rsidP="00F61DF9">
            <w:r>
              <w:t xml:space="preserve">Passed the required tests and am still finishing some classes to receive my certification </w:t>
            </w:r>
          </w:p>
          <w:p w:rsidR="00CE6185" w:rsidRDefault="00CE6185" w:rsidP="00F61DF9"/>
          <w:p w:rsidR="00CE6185" w:rsidRDefault="00CE6185" w:rsidP="00CE6185">
            <w:pPr>
              <w:pStyle w:val="Heading3"/>
            </w:pPr>
            <w:r>
              <w:t>July 2012</w:t>
            </w:r>
          </w:p>
          <w:p w:rsidR="00CE6185" w:rsidRDefault="00CE6185" w:rsidP="00CE6185">
            <w:pPr>
              <w:pStyle w:val="Heading2"/>
            </w:pPr>
            <w:r>
              <w:t>Home health aid</w:t>
            </w:r>
            <w:r>
              <w:t xml:space="preserve">, </w:t>
            </w:r>
            <w:r>
              <w:rPr>
                <w:b w:val="0"/>
                <w:color w:val="595959" w:themeColor="text1" w:themeTint="A6"/>
              </w:rPr>
              <w:t>freedom home health care</w:t>
            </w:r>
          </w:p>
          <w:p w:rsidR="00CE6185" w:rsidRDefault="00CE6185" w:rsidP="00CE6185">
            <w:r>
              <w:t>Certified Home Health Aid</w:t>
            </w:r>
          </w:p>
          <w:p w:rsidR="00CE6185" w:rsidRDefault="00CE6185" w:rsidP="00CE6185">
            <w:r>
              <w:t>One University Plaza, Hackensack NJ</w:t>
            </w:r>
          </w:p>
        </w:tc>
      </w:tr>
    </w:tbl>
    <w:sdt>
      <w:sdtPr>
        <w:alias w:val="Skills:"/>
        <w:tag w:val="Skills:"/>
        <w:id w:val="-1392877668"/>
        <w:placeholder>
          <w:docPart w:val="FD6313E8045C4C90A791E87C19FD5357"/>
        </w:placeholder>
        <w:temporary/>
        <w:showingPlcHdr/>
        <w15:appearance w15:val="hidden"/>
      </w:sdtPr>
      <w:sdtEndPr/>
      <w:sdtContent>
        <w:p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:rsidTr="00CF1A49">
        <w:tc>
          <w:tcPr>
            <w:tcW w:w="4675" w:type="dxa"/>
          </w:tcPr>
          <w:p w:rsidR="001E3120" w:rsidRPr="006E1507" w:rsidRDefault="006E489C" w:rsidP="006E489C">
            <w:pPr>
              <w:pStyle w:val="ListBullet"/>
            </w:pPr>
            <w:r w:rsidRPr="006E489C">
              <w:t>Astute observation skills</w:t>
            </w:r>
          </w:p>
          <w:p w:rsidR="001F4E6D" w:rsidRDefault="006E489C" w:rsidP="006E489C">
            <w:pPr>
              <w:pStyle w:val="ListBullet"/>
            </w:pPr>
            <w:r w:rsidRPr="006E489C">
              <w:t>Ability to follow set rules and protocol</w:t>
            </w:r>
          </w:p>
          <w:p w:rsidR="00CF14B8" w:rsidRDefault="00CF14B8" w:rsidP="006E489C">
            <w:pPr>
              <w:pStyle w:val="ListBullet"/>
            </w:pPr>
            <w:r>
              <w:t>Privacy/ HIPPA privacy</w:t>
            </w:r>
          </w:p>
          <w:p w:rsidR="00CF14B8" w:rsidRDefault="00CF14B8" w:rsidP="006E489C">
            <w:pPr>
              <w:pStyle w:val="ListBullet"/>
            </w:pPr>
            <w:r>
              <w:t>Medical record charting software</w:t>
            </w:r>
          </w:p>
          <w:p w:rsidR="00CF14B8" w:rsidRDefault="00CF14B8" w:rsidP="006E489C">
            <w:pPr>
              <w:pStyle w:val="ListBullet"/>
            </w:pPr>
            <w:r>
              <w:t>CPR</w:t>
            </w:r>
          </w:p>
          <w:p w:rsidR="00CF14B8" w:rsidRPr="006E1507" w:rsidRDefault="00CF14B8" w:rsidP="006E489C">
            <w:pPr>
              <w:pStyle w:val="ListBullet"/>
            </w:pPr>
            <w:r>
              <w:t xml:space="preserve">Vital signs and patient monitoring </w:t>
            </w:r>
          </w:p>
        </w:tc>
        <w:tc>
          <w:tcPr>
            <w:tcW w:w="4675" w:type="dxa"/>
            <w:tcMar>
              <w:left w:w="360" w:type="dxa"/>
            </w:tcMar>
          </w:tcPr>
          <w:p w:rsidR="003A0632" w:rsidRPr="006E1507" w:rsidRDefault="006E489C" w:rsidP="006E489C">
            <w:pPr>
              <w:pStyle w:val="ListBullet"/>
            </w:pPr>
            <w:r w:rsidRPr="006E489C">
              <w:t>Time management and organizational skills</w:t>
            </w:r>
          </w:p>
          <w:p w:rsidR="001E3120" w:rsidRPr="006E1507" w:rsidRDefault="006E489C" w:rsidP="006E489C">
            <w:pPr>
              <w:pStyle w:val="ListBullet"/>
            </w:pPr>
            <w:r w:rsidRPr="006E489C">
              <w:t>Empathy and compassion</w:t>
            </w:r>
          </w:p>
          <w:p w:rsidR="001E3120" w:rsidRDefault="006E489C" w:rsidP="006E489C">
            <w:pPr>
              <w:pStyle w:val="ListBullet"/>
            </w:pPr>
            <w:r>
              <w:t>Cooperative</w:t>
            </w:r>
          </w:p>
          <w:p w:rsidR="006E489C" w:rsidRPr="006E1507" w:rsidRDefault="006E489C" w:rsidP="006E489C">
            <w:pPr>
              <w:pStyle w:val="ListBullet"/>
            </w:pPr>
            <w:r>
              <w:t xml:space="preserve">Patient and a great listener </w:t>
            </w:r>
          </w:p>
        </w:tc>
      </w:tr>
    </w:tbl>
    <w:sdt>
      <w:sdtPr>
        <w:alias w:val="Activities:"/>
        <w:tag w:val="Activities:"/>
        <w:id w:val="1223332893"/>
        <w:placeholder>
          <w:docPart w:val="5C735D59C0824687A3EFDE9F01A956C9"/>
        </w:placeholder>
        <w:temporary/>
        <w:showingPlcHdr/>
        <w15:appearance w15:val="hidden"/>
      </w:sdtPr>
      <w:sdtEndPr/>
      <w:sdtContent>
        <w:p w:rsidR="00AD782D" w:rsidRPr="00CF1A49" w:rsidRDefault="0062312F" w:rsidP="0062312F">
          <w:pPr>
            <w:pStyle w:val="Heading1"/>
          </w:pPr>
          <w:r w:rsidRPr="00CF1A49">
            <w:t>Activities</w:t>
          </w:r>
        </w:p>
      </w:sdtContent>
    </w:sdt>
    <w:p w:rsidR="00B51D1B" w:rsidRPr="006E1507" w:rsidRDefault="00CE6185" w:rsidP="006E1507">
      <w:r>
        <w:t>Speaks French/ Creole.</w:t>
      </w:r>
    </w:p>
    <w:sectPr w:rsidR="00B51D1B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3C48" w:rsidRDefault="008B3C48" w:rsidP="0068194B">
      <w:r>
        <w:separator/>
      </w:r>
    </w:p>
    <w:p w:rsidR="008B3C48" w:rsidRDefault="008B3C48"/>
    <w:p w:rsidR="008B3C48" w:rsidRDefault="008B3C48"/>
  </w:endnote>
  <w:endnote w:type="continuationSeparator" w:id="0">
    <w:p w:rsidR="008B3C48" w:rsidRDefault="008B3C48" w:rsidP="0068194B">
      <w:r>
        <w:continuationSeparator/>
      </w:r>
    </w:p>
    <w:p w:rsidR="008B3C48" w:rsidRDefault="008B3C48"/>
    <w:p w:rsidR="008B3C48" w:rsidRDefault="008B3C4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F14B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3C48" w:rsidRDefault="008B3C48" w:rsidP="0068194B">
      <w:r>
        <w:separator/>
      </w:r>
    </w:p>
    <w:p w:rsidR="008B3C48" w:rsidRDefault="008B3C48"/>
    <w:p w:rsidR="008B3C48" w:rsidRDefault="008B3C48"/>
  </w:footnote>
  <w:footnote w:type="continuationSeparator" w:id="0">
    <w:p w:rsidR="008B3C48" w:rsidRDefault="008B3C48" w:rsidP="0068194B">
      <w:r>
        <w:continuationSeparator/>
      </w:r>
    </w:p>
    <w:p w:rsidR="008B3C48" w:rsidRDefault="008B3C48"/>
    <w:p w:rsidR="008B3C48" w:rsidRDefault="008B3C4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329A2B17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CC3422B"/>
    <w:multiLevelType w:val="hybridMultilevel"/>
    <w:tmpl w:val="3BC09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F13204E"/>
    <w:multiLevelType w:val="hybridMultilevel"/>
    <w:tmpl w:val="362CB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3"/>
  </w:num>
  <w:num w:numId="8">
    <w:abstractNumId w:val="2"/>
  </w:num>
  <w:num w:numId="9">
    <w:abstractNumId w:val="14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AB4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45C48"/>
    <w:rsid w:val="00163668"/>
    <w:rsid w:val="00171566"/>
    <w:rsid w:val="00174676"/>
    <w:rsid w:val="001755A8"/>
    <w:rsid w:val="00181B25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6162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C2A00"/>
    <w:rsid w:val="006E1507"/>
    <w:rsid w:val="006E489C"/>
    <w:rsid w:val="00712D8B"/>
    <w:rsid w:val="00715227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B3C48"/>
    <w:rsid w:val="008C7056"/>
    <w:rsid w:val="008D654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431B"/>
    <w:rsid w:val="00A25023"/>
    <w:rsid w:val="00A270EA"/>
    <w:rsid w:val="00A34BA2"/>
    <w:rsid w:val="00A36F27"/>
    <w:rsid w:val="00A42E32"/>
    <w:rsid w:val="00A431E5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04AB4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185"/>
    <w:rsid w:val="00CE64B3"/>
    <w:rsid w:val="00CF14B8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1FBF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34A"/>
    <w:rsid w:val="00FC6AEA"/>
    <w:rsid w:val="00FD3D13"/>
    <w:rsid w:val="00FE5061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DB5107"/>
  <w15:chartTrackingRefBased/>
  <w15:docId w15:val="{65768B81-8C6E-45B6-BCEB-E2454DB23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E6185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ittany\AppData\Roaming\Microsoft\Templates\Chronological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50457BA9EDF48F3A800D70B05C1AD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6E7D84-E819-4A75-AC62-03F4EBE0F4F2}"/>
      </w:docPartPr>
      <w:docPartBody>
        <w:p w:rsidR="00A434A0" w:rsidRDefault="006063DA">
          <w:pPr>
            <w:pStyle w:val="050457BA9EDF48F3A800D70B05C1AD3C"/>
          </w:pPr>
          <w:r w:rsidRPr="00CF1A49">
            <w:t>·</w:t>
          </w:r>
        </w:p>
      </w:docPartBody>
    </w:docPart>
    <w:docPart>
      <w:docPartPr>
        <w:name w:val="F8E999C5F74849DB9F68854E362613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FF4199-3A7C-41CF-BAF0-F00BCCD6CFCB}"/>
      </w:docPartPr>
      <w:docPartBody>
        <w:p w:rsidR="00A434A0" w:rsidRDefault="006063DA">
          <w:pPr>
            <w:pStyle w:val="F8E999C5F74849DB9F68854E36261395"/>
          </w:pPr>
          <w:r w:rsidRPr="00CF1A49">
            <w:t>Experience</w:t>
          </w:r>
        </w:p>
      </w:docPartBody>
    </w:docPart>
    <w:docPart>
      <w:docPartPr>
        <w:name w:val="DB8BBBCCD5BC42A6A6C96EA9DB549F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327504-D206-4A5F-8F91-77D73A86827E}"/>
      </w:docPartPr>
      <w:docPartBody>
        <w:p w:rsidR="00A434A0" w:rsidRDefault="006063DA">
          <w:pPr>
            <w:pStyle w:val="DB8BBBCCD5BC42A6A6C96EA9DB549F0B"/>
          </w:pPr>
          <w:r w:rsidRPr="00CF1A49">
            <w:t>Education</w:t>
          </w:r>
        </w:p>
      </w:docPartBody>
    </w:docPart>
    <w:docPart>
      <w:docPartPr>
        <w:name w:val="FD6313E8045C4C90A791E87C19FD53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01A309-75C9-49F7-80D6-0D7CC091F472}"/>
      </w:docPartPr>
      <w:docPartBody>
        <w:p w:rsidR="00A434A0" w:rsidRDefault="006063DA">
          <w:pPr>
            <w:pStyle w:val="FD6313E8045C4C90A791E87C19FD5357"/>
          </w:pPr>
          <w:r w:rsidRPr="00CF1A49">
            <w:t>Skills</w:t>
          </w:r>
        </w:p>
      </w:docPartBody>
    </w:docPart>
    <w:docPart>
      <w:docPartPr>
        <w:name w:val="5C735D59C0824687A3EFDE9F01A95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061181-99F5-43F0-99F0-E01EC1CF01B4}"/>
      </w:docPartPr>
      <w:docPartBody>
        <w:p w:rsidR="00A434A0" w:rsidRDefault="006063DA">
          <w:pPr>
            <w:pStyle w:val="5C735D59C0824687A3EFDE9F01A956C9"/>
          </w:pPr>
          <w:r w:rsidRPr="00CF1A49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3DA"/>
    <w:rsid w:val="006063DA"/>
    <w:rsid w:val="00A434A0"/>
    <w:rsid w:val="00B62F51"/>
    <w:rsid w:val="00C37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0C0BA85080F4F17902695170A820A7F">
    <w:name w:val="90C0BA85080F4F17902695170A820A7F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D79EF153ABB44297835C7155E638604A">
    <w:name w:val="D79EF153ABB44297835C7155E638604A"/>
  </w:style>
  <w:style w:type="paragraph" w:customStyle="1" w:styleId="FBB1C40BEAD74803A24D83847F344F44">
    <w:name w:val="FBB1C40BEAD74803A24D83847F344F44"/>
  </w:style>
  <w:style w:type="paragraph" w:customStyle="1" w:styleId="050457BA9EDF48F3A800D70B05C1AD3C">
    <w:name w:val="050457BA9EDF48F3A800D70B05C1AD3C"/>
  </w:style>
  <w:style w:type="paragraph" w:customStyle="1" w:styleId="1D255A08D65E4A5FBBD9AC7B50090BB2">
    <w:name w:val="1D255A08D65E4A5FBBD9AC7B50090BB2"/>
  </w:style>
  <w:style w:type="paragraph" w:customStyle="1" w:styleId="FF14AE3EE2AE4345B2808B8163EFE663">
    <w:name w:val="FF14AE3EE2AE4345B2808B8163EFE663"/>
  </w:style>
  <w:style w:type="paragraph" w:customStyle="1" w:styleId="261C330E06B24ACC9658A7C5C49BDCC6">
    <w:name w:val="261C330E06B24ACC9658A7C5C49BDCC6"/>
  </w:style>
  <w:style w:type="paragraph" w:customStyle="1" w:styleId="30242CE00AA54CB084FE2FEE70D5EB3A">
    <w:name w:val="30242CE00AA54CB084FE2FEE70D5EB3A"/>
  </w:style>
  <w:style w:type="paragraph" w:customStyle="1" w:styleId="F9C7EE5BE39344A284F3B94414E200E8">
    <w:name w:val="F9C7EE5BE39344A284F3B94414E200E8"/>
  </w:style>
  <w:style w:type="paragraph" w:customStyle="1" w:styleId="A4BF7839C6544F9A999B21EF42FB509B">
    <w:name w:val="A4BF7839C6544F9A999B21EF42FB509B"/>
  </w:style>
  <w:style w:type="paragraph" w:customStyle="1" w:styleId="062FC5FF1FBD441CB1867A695B02733C">
    <w:name w:val="062FC5FF1FBD441CB1867A695B02733C"/>
  </w:style>
  <w:style w:type="paragraph" w:customStyle="1" w:styleId="F8E999C5F74849DB9F68854E36261395">
    <w:name w:val="F8E999C5F74849DB9F68854E36261395"/>
  </w:style>
  <w:style w:type="paragraph" w:customStyle="1" w:styleId="B4B67E7AADE54FECBBAE098D51FF9828">
    <w:name w:val="B4B67E7AADE54FECBBAE098D51FF9828"/>
  </w:style>
  <w:style w:type="paragraph" w:customStyle="1" w:styleId="BB69D8D043D04E0D99400F6B29C1412B">
    <w:name w:val="BB69D8D043D04E0D99400F6B29C1412B"/>
  </w:style>
  <w:style w:type="paragraph" w:customStyle="1" w:styleId="D5023EDB6E4547AEBFBDD556A79D6C64">
    <w:name w:val="D5023EDB6E4547AEBFBDD556A79D6C64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C3CFBA646CE14B2EB258F1795E91C179">
    <w:name w:val="C3CFBA646CE14B2EB258F1795E91C179"/>
  </w:style>
  <w:style w:type="paragraph" w:customStyle="1" w:styleId="9BDF851A44DC4D5794641C51D7A63611">
    <w:name w:val="9BDF851A44DC4D5794641C51D7A63611"/>
  </w:style>
  <w:style w:type="paragraph" w:customStyle="1" w:styleId="39687528ADE34BCB996992898E40D09E">
    <w:name w:val="39687528ADE34BCB996992898E40D09E"/>
  </w:style>
  <w:style w:type="paragraph" w:customStyle="1" w:styleId="795D4F3B6EB045A49EC4CE6A39CE3DC0">
    <w:name w:val="795D4F3B6EB045A49EC4CE6A39CE3DC0"/>
  </w:style>
  <w:style w:type="paragraph" w:customStyle="1" w:styleId="247F1E1656FC46068E9FD10B8E6887A7">
    <w:name w:val="247F1E1656FC46068E9FD10B8E6887A7"/>
  </w:style>
  <w:style w:type="paragraph" w:customStyle="1" w:styleId="52FCD2D023C84960B038F7674DF671D9">
    <w:name w:val="52FCD2D023C84960B038F7674DF671D9"/>
  </w:style>
  <w:style w:type="paragraph" w:customStyle="1" w:styleId="E8CF4B2826B7481CAF855C02B04D4CC7">
    <w:name w:val="E8CF4B2826B7481CAF855C02B04D4CC7"/>
  </w:style>
  <w:style w:type="paragraph" w:customStyle="1" w:styleId="DB8BBBCCD5BC42A6A6C96EA9DB549F0B">
    <w:name w:val="DB8BBBCCD5BC42A6A6C96EA9DB549F0B"/>
  </w:style>
  <w:style w:type="paragraph" w:customStyle="1" w:styleId="95EB3BEC77FB43E49E13FB3CD47E7E61">
    <w:name w:val="95EB3BEC77FB43E49E13FB3CD47E7E61"/>
  </w:style>
  <w:style w:type="paragraph" w:customStyle="1" w:styleId="E453782A3CB54A259A582049BDDEBD25">
    <w:name w:val="E453782A3CB54A259A582049BDDEBD25"/>
  </w:style>
  <w:style w:type="paragraph" w:customStyle="1" w:styleId="2A2BB8C79EA949DEB0D386F36D5115D2">
    <w:name w:val="2A2BB8C79EA949DEB0D386F36D5115D2"/>
  </w:style>
  <w:style w:type="paragraph" w:customStyle="1" w:styleId="CB15EFDB573D41978E45A155D1D4674E">
    <w:name w:val="CB15EFDB573D41978E45A155D1D4674E"/>
  </w:style>
  <w:style w:type="paragraph" w:customStyle="1" w:styleId="04B6142E353741288630D6F7EBB1C03A">
    <w:name w:val="04B6142E353741288630D6F7EBB1C03A"/>
  </w:style>
  <w:style w:type="paragraph" w:customStyle="1" w:styleId="E712EDB2FD424FED8487B7B61656BF7E">
    <w:name w:val="E712EDB2FD424FED8487B7B61656BF7E"/>
  </w:style>
  <w:style w:type="paragraph" w:customStyle="1" w:styleId="C455C75CCE044CB0913EEDEBC8D0A9E2">
    <w:name w:val="C455C75CCE044CB0913EEDEBC8D0A9E2"/>
  </w:style>
  <w:style w:type="paragraph" w:customStyle="1" w:styleId="D05A2CAEBF18403FA02B64F01C199387">
    <w:name w:val="D05A2CAEBF18403FA02B64F01C199387"/>
  </w:style>
  <w:style w:type="paragraph" w:customStyle="1" w:styleId="9C27E99CB8C649C8AA80CE6712D327EF">
    <w:name w:val="9C27E99CB8C649C8AA80CE6712D327EF"/>
  </w:style>
  <w:style w:type="paragraph" w:customStyle="1" w:styleId="A61807DF871745FFA240FBEA9F62B3AA">
    <w:name w:val="A61807DF871745FFA240FBEA9F62B3AA"/>
  </w:style>
  <w:style w:type="paragraph" w:customStyle="1" w:styleId="FD6313E8045C4C90A791E87C19FD5357">
    <w:name w:val="FD6313E8045C4C90A791E87C19FD5357"/>
  </w:style>
  <w:style w:type="paragraph" w:customStyle="1" w:styleId="35675C7B13E74200907954051AC660D7">
    <w:name w:val="35675C7B13E74200907954051AC660D7"/>
  </w:style>
  <w:style w:type="paragraph" w:customStyle="1" w:styleId="9BDA70D70B5748838E15A5A8B40D2C8C">
    <w:name w:val="9BDA70D70B5748838E15A5A8B40D2C8C"/>
  </w:style>
  <w:style w:type="paragraph" w:customStyle="1" w:styleId="9ECB3D37EF8B44F3833D2F176F38646E">
    <w:name w:val="9ECB3D37EF8B44F3833D2F176F38646E"/>
  </w:style>
  <w:style w:type="paragraph" w:customStyle="1" w:styleId="D053D7052C294A99ADFAFEEC3C5FCE60">
    <w:name w:val="D053D7052C294A99ADFAFEEC3C5FCE60"/>
  </w:style>
  <w:style w:type="paragraph" w:customStyle="1" w:styleId="81816193CE474CBF9F199A4174AA556C">
    <w:name w:val="81816193CE474CBF9F199A4174AA556C"/>
  </w:style>
  <w:style w:type="paragraph" w:customStyle="1" w:styleId="5C735D59C0824687A3EFDE9F01A956C9">
    <w:name w:val="5C735D59C0824687A3EFDE9F01A956C9"/>
  </w:style>
  <w:style w:type="paragraph" w:customStyle="1" w:styleId="9BEC1CE3FF6C441D898945CBBAE5A46E">
    <w:name w:val="9BEC1CE3FF6C441D898945CBBAE5A46E"/>
  </w:style>
  <w:style w:type="paragraph" w:customStyle="1" w:styleId="FA0CAAAA197049F480CAF99D7638FC1C">
    <w:name w:val="FA0CAAAA197049F480CAF99D7638FC1C"/>
    <w:rsid w:val="00A434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(Modern design)</Template>
  <TotalTime>0</TotalTime>
  <Pages>2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Brittany</dc:creator>
  <cp:keywords/>
  <dc:description/>
  <cp:lastModifiedBy>Brittany Pierre-Louis</cp:lastModifiedBy>
  <cp:revision>3</cp:revision>
  <dcterms:created xsi:type="dcterms:W3CDTF">2018-03-22T00:36:00Z</dcterms:created>
  <dcterms:modified xsi:type="dcterms:W3CDTF">2018-03-22T00:36:00Z</dcterms:modified>
  <cp:category/>
</cp:coreProperties>
</file>