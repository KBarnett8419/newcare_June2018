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B0D6F" w14:textId="4F7624B2" w:rsidR="00075E2D" w:rsidRPr="0056569A" w:rsidRDefault="00221217" w:rsidP="002459FA">
      <w:pPr>
        <w:pStyle w:val="Heading1"/>
        <w:jc w:val="center"/>
        <w:rPr>
          <w:rFonts w:ascii="Arial" w:hAnsi="Arial"/>
          <w:b/>
          <w:color w:val="5F5F5F" w:themeColor="accent5"/>
        </w:rPr>
      </w:pPr>
      <w:r w:rsidRPr="0056569A">
        <w:rPr>
          <w:rFonts w:ascii="Arial" w:hAnsi="Arial"/>
          <w:b/>
          <w:color w:val="5F5F5F" w:themeColor="accent5"/>
        </w:rPr>
        <w:t xml:space="preserve">Occupational Therapy </w:t>
      </w:r>
      <w:r w:rsidR="00155C5A" w:rsidRPr="0056569A">
        <w:rPr>
          <w:rFonts w:ascii="Arial" w:hAnsi="Arial"/>
          <w:b/>
          <w:color w:val="5F5F5F" w:themeColor="accent5"/>
        </w:rPr>
        <w:t>Assistant</w:t>
      </w:r>
    </w:p>
    <w:sdt>
      <w:sdtPr>
        <w:rPr>
          <w:rFonts w:ascii="Arial" w:hAnsi="Arial"/>
        </w:rPr>
        <w:id w:val="9459735"/>
        <w:placeholder>
          <w:docPart w:val="5C4C0CE027A8644C89B3E8228AFD0644"/>
        </w:placeholder>
      </w:sdtPr>
      <w:sdtEndPr/>
      <w:sdtContent>
        <w:p w14:paraId="163CCDAE" w14:textId="19EF9336" w:rsidR="00D13D61" w:rsidRPr="0056569A" w:rsidRDefault="009548E1">
          <w:pPr>
            <w:pStyle w:val="BodyText"/>
            <w:rPr>
              <w:rFonts w:ascii="Arial" w:hAnsi="Arial"/>
            </w:rPr>
          </w:pPr>
          <w:r w:rsidRPr="0056569A">
            <w:rPr>
              <w:rFonts w:ascii="Arial" w:hAnsi="Arial"/>
            </w:rPr>
            <w:t>Dedicated Occupational Therapy</w:t>
          </w:r>
          <w:r w:rsidR="00090227" w:rsidRPr="0056569A">
            <w:rPr>
              <w:rFonts w:ascii="Arial" w:hAnsi="Arial"/>
            </w:rPr>
            <w:t xml:space="preserve"> Assistant with a compassionate approach to those struggling with life’s basic activities.</w:t>
          </w:r>
          <w:r w:rsidR="007D1E52" w:rsidRPr="0056569A">
            <w:rPr>
              <w:rFonts w:ascii="Arial" w:hAnsi="Arial"/>
            </w:rPr>
            <w:t xml:space="preserve"> Fieldwork experience working with 4 Certified Occupational Therapist and 6 Certified Physical Therapist in an Inpatient Rehab</w:t>
          </w:r>
          <w:r w:rsidRPr="0056569A">
            <w:rPr>
              <w:rFonts w:ascii="Arial" w:hAnsi="Arial"/>
            </w:rPr>
            <w:t>ilitation</w:t>
          </w:r>
          <w:r w:rsidR="007D1E52" w:rsidRPr="0056569A">
            <w:rPr>
              <w:rFonts w:ascii="Arial" w:hAnsi="Arial"/>
            </w:rPr>
            <w:t xml:space="preserve"> Facility</w:t>
          </w:r>
          <w:r w:rsidRPr="0056569A">
            <w:rPr>
              <w:rFonts w:ascii="Arial" w:hAnsi="Arial"/>
            </w:rPr>
            <w:t>.</w:t>
          </w:r>
          <w:r w:rsidR="001D1763" w:rsidRPr="0056569A">
            <w:rPr>
              <w:rFonts w:ascii="Arial" w:hAnsi="Arial"/>
            </w:rPr>
            <w:t xml:space="preserve"> </w:t>
          </w:r>
          <w:r w:rsidR="00090227" w:rsidRPr="0056569A">
            <w:rPr>
              <w:rFonts w:ascii="Arial" w:hAnsi="Arial"/>
            </w:rPr>
            <w:t xml:space="preserve">Particularly good at dealing with </w:t>
          </w:r>
          <w:r w:rsidR="009D1987" w:rsidRPr="0056569A">
            <w:rPr>
              <w:rFonts w:ascii="Arial" w:hAnsi="Arial"/>
            </w:rPr>
            <w:t>adults 60 – 100 years of age</w:t>
          </w:r>
          <w:r w:rsidR="00090227" w:rsidRPr="0056569A">
            <w:rPr>
              <w:rFonts w:ascii="Arial" w:hAnsi="Arial"/>
            </w:rPr>
            <w:t xml:space="preserve"> with </w:t>
          </w:r>
          <w:r w:rsidR="005D4B07" w:rsidRPr="0056569A">
            <w:rPr>
              <w:rFonts w:ascii="Arial" w:hAnsi="Arial"/>
            </w:rPr>
            <w:t>physical, cognitive and psychological impairment</w:t>
          </w:r>
          <w:r w:rsidR="00090227" w:rsidRPr="0056569A">
            <w:rPr>
              <w:rFonts w:ascii="Arial" w:hAnsi="Arial"/>
            </w:rPr>
            <w:t>s</w:t>
          </w:r>
          <w:r w:rsidR="009D1987" w:rsidRPr="0056569A">
            <w:rPr>
              <w:rFonts w:ascii="Arial" w:hAnsi="Arial"/>
            </w:rPr>
            <w:t>.</w:t>
          </w:r>
        </w:p>
      </w:sdtContent>
    </w:sdt>
    <w:p w14:paraId="16FAD523" w14:textId="77777777" w:rsidR="00075E2D" w:rsidRPr="00F8778D" w:rsidRDefault="00086D53">
      <w:pPr>
        <w:pStyle w:val="Heading1"/>
        <w:rPr>
          <w:rFonts w:ascii="Arial" w:hAnsi="Arial"/>
          <w:b/>
          <w:color w:val="5F5F5F" w:themeColor="accent5"/>
        </w:rPr>
      </w:pPr>
      <w:r w:rsidRPr="00F8778D">
        <w:rPr>
          <w:rFonts w:ascii="Arial" w:hAnsi="Arial"/>
          <w:b/>
          <w:color w:val="5F5F5F" w:themeColor="accent5"/>
        </w:rPr>
        <w:t>Experience</w:t>
      </w:r>
    </w:p>
    <w:p w14:paraId="2FCF6D6B" w14:textId="3BE17D51" w:rsidR="00075E2D" w:rsidRPr="0056569A" w:rsidRDefault="00E03B03">
      <w:pPr>
        <w:pStyle w:val="Heading2"/>
        <w:rPr>
          <w:rFonts w:ascii="Arial" w:hAnsi="Arial"/>
          <w:color w:val="auto"/>
        </w:rPr>
      </w:pPr>
      <w:sdt>
        <w:sdtPr>
          <w:rPr>
            <w:rFonts w:ascii="Arial" w:hAnsi="Arial"/>
            <w:color w:val="auto"/>
          </w:rPr>
          <w:id w:val="9459739"/>
          <w:placeholder>
            <w:docPart w:val="6FA88FDFFA1B3145B9CC9A3C10B42A3C"/>
          </w:placeholder>
        </w:sdtPr>
        <w:sdtEndPr/>
        <w:sdtContent>
          <w:r w:rsidR="002459FA" w:rsidRPr="0056569A">
            <w:rPr>
              <w:rFonts w:ascii="Arial" w:hAnsi="Arial"/>
              <w:color w:val="auto"/>
            </w:rPr>
            <w:t>Clark Nursing and Rehabilitation Center –</w:t>
          </w:r>
        </w:sdtContent>
      </w:sdt>
      <w:r w:rsidR="002459FA" w:rsidRPr="0056569A">
        <w:rPr>
          <w:rFonts w:ascii="Arial" w:hAnsi="Arial"/>
          <w:color w:val="auto"/>
        </w:rPr>
        <w:t xml:space="preserve"> Clark, NJ</w:t>
      </w:r>
      <w:r w:rsidR="00086D53" w:rsidRPr="0056569A">
        <w:rPr>
          <w:rFonts w:ascii="Arial" w:hAnsi="Arial"/>
          <w:color w:val="auto"/>
        </w:rPr>
        <w:tab/>
      </w:r>
      <w:r w:rsidR="00622AA9" w:rsidRPr="0056569A">
        <w:rPr>
          <w:rFonts w:ascii="Arial" w:hAnsi="Arial"/>
          <w:color w:val="auto"/>
        </w:rPr>
        <w:tab/>
      </w:r>
      <w:r w:rsidR="00622AA9" w:rsidRPr="0056569A">
        <w:rPr>
          <w:rFonts w:ascii="Arial" w:hAnsi="Arial"/>
          <w:color w:val="auto"/>
        </w:rPr>
        <w:tab/>
      </w:r>
      <w:r w:rsidR="00622AA9" w:rsidRPr="0056569A">
        <w:rPr>
          <w:rFonts w:ascii="Arial" w:hAnsi="Arial"/>
          <w:color w:val="auto"/>
        </w:rPr>
        <w:tab/>
      </w:r>
      <w:r w:rsidR="00236328" w:rsidRPr="0056569A">
        <w:rPr>
          <w:rFonts w:ascii="Arial" w:hAnsi="Arial"/>
          <w:color w:val="auto"/>
        </w:rPr>
        <w:t xml:space="preserve">       </w:t>
      </w:r>
      <w:r w:rsidR="00622AA9" w:rsidRPr="0056569A">
        <w:rPr>
          <w:rFonts w:ascii="Arial" w:hAnsi="Arial"/>
          <w:color w:val="auto"/>
        </w:rPr>
        <w:t>February</w:t>
      </w:r>
      <w:r w:rsidR="00A61090" w:rsidRPr="0056569A">
        <w:rPr>
          <w:rFonts w:ascii="Arial" w:hAnsi="Arial"/>
          <w:color w:val="auto"/>
        </w:rPr>
        <w:t xml:space="preserve"> </w:t>
      </w:r>
      <w:r w:rsidR="002459FA" w:rsidRPr="0056569A">
        <w:rPr>
          <w:rFonts w:ascii="Arial" w:hAnsi="Arial"/>
          <w:color w:val="auto"/>
        </w:rPr>
        <w:t>2018 – Present</w:t>
      </w:r>
    </w:p>
    <w:p w14:paraId="43A56335" w14:textId="20F7A223" w:rsidR="002459FA" w:rsidRPr="0056569A" w:rsidRDefault="00155C5A" w:rsidP="002459FA">
      <w:pPr>
        <w:pStyle w:val="BodyText"/>
        <w:rPr>
          <w:rFonts w:ascii="Arial" w:hAnsi="Arial"/>
          <w:b/>
          <w:i/>
          <w:u w:val="single"/>
        </w:rPr>
      </w:pPr>
      <w:r w:rsidRPr="0056569A">
        <w:rPr>
          <w:rFonts w:ascii="Arial" w:hAnsi="Arial"/>
          <w:b/>
          <w:i/>
          <w:u w:val="single"/>
        </w:rPr>
        <w:t>Occupational Therapist Assistant Volunteer</w:t>
      </w:r>
    </w:p>
    <w:sdt>
      <w:sdtPr>
        <w:rPr>
          <w:rFonts w:ascii="Arial" w:hAnsi="Arial"/>
        </w:rPr>
        <w:id w:val="9459741"/>
        <w:placeholder>
          <w:docPart w:val="5048E618151BE941A2AFC28877008A2A"/>
        </w:placeholder>
      </w:sdtPr>
      <w:sdtEndPr/>
      <w:sdtContent>
        <w:p w14:paraId="77D2BAE4" w14:textId="77777777" w:rsidR="005D4B07" w:rsidRPr="0056569A" w:rsidRDefault="005D4B07" w:rsidP="005D4B07">
          <w:pPr>
            <w:pStyle w:val="ListBullet"/>
            <w:rPr>
              <w:rFonts w:ascii="Arial" w:hAnsi="Arial"/>
            </w:rPr>
          </w:pPr>
          <w:r w:rsidRPr="0056569A">
            <w:rPr>
              <w:rFonts w:ascii="Arial" w:hAnsi="Arial"/>
            </w:rPr>
            <w:t>Worked under the supervision of certified occupational therapist providing therapy to help patients develop and improve daily living and working skills.</w:t>
          </w:r>
        </w:p>
        <w:p w14:paraId="54D27E43" w14:textId="77777777" w:rsidR="00CA2C02" w:rsidRPr="0056569A" w:rsidRDefault="00CA2C02" w:rsidP="00CA2C02">
          <w:pPr>
            <w:pStyle w:val="ListBullet"/>
            <w:rPr>
              <w:rFonts w:ascii="Arial" w:hAnsi="Arial"/>
            </w:rPr>
          </w:pPr>
          <w:r w:rsidRPr="0056569A">
            <w:rPr>
              <w:rFonts w:ascii="Arial" w:hAnsi="Arial"/>
            </w:rPr>
            <w:t>Planned, implemented and modified interventions including passive and active range of motion, occupation based activities, home exercise programs, massage, and instrumental activities of daily living.</w:t>
          </w:r>
        </w:p>
        <w:p w14:paraId="4135FB8B" w14:textId="67A6C275" w:rsidR="00167435" w:rsidRPr="0056569A" w:rsidRDefault="00167435" w:rsidP="00167435">
          <w:pPr>
            <w:pStyle w:val="ListBullet"/>
            <w:rPr>
              <w:rFonts w:ascii="Arial" w:hAnsi="Arial"/>
            </w:rPr>
          </w:pPr>
          <w:r w:rsidRPr="0056569A">
            <w:rPr>
              <w:rFonts w:ascii="Arial" w:hAnsi="Arial"/>
            </w:rPr>
            <w:t>Worked evenings and weekends to accommodate patients’ schedules.</w:t>
          </w:r>
        </w:p>
        <w:p w14:paraId="57140969" w14:textId="6BF5EE3C" w:rsidR="00167435" w:rsidRPr="0056569A" w:rsidRDefault="00167435" w:rsidP="00167435">
          <w:pPr>
            <w:pStyle w:val="ListBullet"/>
            <w:rPr>
              <w:rFonts w:ascii="Arial" w:hAnsi="Arial"/>
            </w:rPr>
          </w:pPr>
          <w:r w:rsidRPr="0056569A">
            <w:rPr>
              <w:rFonts w:ascii="Arial" w:hAnsi="Arial"/>
            </w:rPr>
            <w:t>Followed individual treatment plans monitored patient activities to ensure correct performance and provided encouragement.</w:t>
          </w:r>
        </w:p>
        <w:p w14:paraId="697F9741" w14:textId="2833FDE6" w:rsidR="00B72E6A" w:rsidRPr="0056569A" w:rsidRDefault="00167435" w:rsidP="00167435">
          <w:pPr>
            <w:pStyle w:val="ListBullet"/>
            <w:rPr>
              <w:rFonts w:ascii="Arial" w:hAnsi="Arial"/>
            </w:rPr>
          </w:pPr>
          <w:r w:rsidRPr="0056569A">
            <w:rPr>
              <w:rFonts w:ascii="Arial" w:hAnsi="Arial"/>
            </w:rPr>
            <w:t>Maintained a caseload of 20 - 25 patients per day, administered oxygen when instructed and guided</w:t>
          </w:r>
          <w:r w:rsidR="00BB0297" w:rsidRPr="0056569A">
            <w:rPr>
              <w:rFonts w:ascii="Arial" w:hAnsi="Arial"/>
            </w:rPr>
            <w:t xml:space="preserve"> patients in the proper method of moving from </w:t>
          </w:r>
          <w:r w:rsidRPr="0056569A">
            <w:rPr>
              <w:rFonts w:ascii="Arial" w:hAnsi="Arial"/>
            </w:rPr>
            <w:t>location to location</w:t>
          </w:r>
          <w:r w:rsidR="00BB0297" w:rsidRPr="0056569A">
            <w:rPr>
              <w:rFonts w:ascii="Arial" w:hAnsi="Arial"/>
            </w:rPr>
            <w:t>.</w:t>
          </w:r>
        </w:p>
      </w:sdtContent>
    </w:sdt>
    <w:p w14:paraId="59816E9F" w14:textId="260E9FBC" w:rsidR="00075E2D" w:rsidRPr="0056569A" w:rsidRDefault="00E03B03">
      <w:pPr>
        <w:pStyle w:val="Heading2"/>
        <w:rPr>
          <w:rFonts w:ascii="Arial" w:hAnsi="Arial"/>
          <w:color w:val="auto"/>
        </w:rPr>
      </w:pPr>
      <w:sdt>
        <w:sdtPr>
          <w:rPr>
            <w:rFonts w:ascii="Arial" w:hAnsi="Arial"/>
            <w:color w:val="auto"/>
          </w:rPr>
          <w:id w:val="9459744"/>
          <w:placeholder>
            <w:docPart w:val="FA4A8E285A9218489EEE1BEF33BD6C54"/>
          </w:placeholder>
        </w:sdtPr>
        <w:sdtEndPr/>
        <w:sdtContent>
          <w:r w:rsidR="002459FA" w:rsidRPr="0056569A">
            <w:rPr>
              <w:rFonts w:ascii="Arial" w:hAnsi="Arial"/>
              <w:color w:val="auto"/>
            </w:rPr>
            <w:t>Rhapsody Academy of Music –</w:t>
          </w:r>
        </w:sdtContent>
      </w:sdt>
      <w:r w:rsidR="002459FA" w:rsidRPr="0056569A">
        <w:rPr>
          <w:rFonts w:ascii="Arial" w:hAnsi="Arial"/>
          <w:color w:val="auto"/>
        </w:rPr>
        <w:t xml:space="preserve"> Elizabeth, NJ</w:t>
      </w:r>
      <w:r w:rsidR="00086D53" w:rsidRPr="0056569A">
        <w:rPr>
          <w:rFonts w:ascii="Arial" w:hAnsi="Arial"/>
          <w:color w:val="auto"/>
        </w:rPr>
        <w:tab/>
      </w:r>
      <w:r w:rsidR="00622AA9" w:rsidRPr="0056569A">
        <w:rPr>
          <w:rFonts w:ascii="Arial" w:hAnsi="Arial"/>
          <w:color w:val="auto"/>
        </w:rPr>
        <w:tab/>
      </w:r>
      <w:r w:rsidR="00622AA9" w:rsidRPr="0056569A">
        <w:rPr>
          <w:rFonts w:ascii="Arial" w:hAnsi="Arial"/>
          <w:color w:val="auto"/>
        </w:rPr>
        <w:tab/>
      </w:r>
      <w:r w:rsidR="00622AA9" w:rsidRPr="0056569A">
        <w:rPr>
          <w:rFonts w:ascii="Arial" w:hAnsi="Arial"/>
          <w:color w:val="auto"/>
        </w:rPr>
        <w:tab/>
      </w:r>
      <w:r w:rsidR="006F3CD7" w:rsidRPr="0056569A">
        <w:rPr>
          <w:rFonts w:ascii="Arial" w:hAnsi="Arial"/>
          <w:color w:val="auto"/>
        </w:rPr>
        <w:t xml:space="preserve">    </w:t>
      </w:r>
      <w:r w:rsidR="00622AA9" w:rsidRPr="0056569A">
        <w:rPr>
          <w:rFonts w:ascii="Arial" w:hAnsi="Arial"/>
          <w:color w:val="auto"/>
        </w:rPr>
        <w:t xml:space="preserve">September </w:t>
      </w:r>
      <w:r w:rsidR="002459FA" w:rsidRPr="0056569A">
        <w:rPr>
          <w:rFonts w:ascii="Arial" w:hAnsi="Arial"/>
          <w:color w:val="auto"/>
        </w:rPr>
        <w:t xml:space="preserve">2010 </w:t>
      </w:r>
      <w:r w:rsidR="00F568C3" w:rsidRPr="0056569A">
        <w:rPr>
          <w:rFonts w:ascii="Arial" w:hAnsi="Arial"/>
          <w:color w:val="auto"/>
        </w:rPr>
        <w:t>–</w:t>
      </w:r>
      <w:r w:rsidR="002459FA" w:rsidRPr="0056569A">
        <w:rPr>
          <w:rFonts w:ascii="Arial" w:hAnsi="Arial"/>
          <w:color w:val="auto"/>
        </w:rPr>
        <w:t xml:space="preserve"> Present</w:t>
      </w:r>
    </w:p>
    <w:p w14:paraId="557DAE17" w14:textId="77777777" w:rsidR="00F568C3" w:rsidRPr="0056569A" w:rsidRDefault="00F568C3" w:rsidP="00F568C3">
      <w:pPr>
        <w:pStyle w:val="BodyText"/>
        <w:rPr>
          <w:rFonts w:ascii="Arial" w:hAnsi="Arial"/>
          <w:b/>
          <w:i/>
          <w:u w:val="single"/>
        </w:rPr>
      </w:pPr>
      <w:r w:rsidRPr="0056569A">
        <w:rPr>
          <w:rFonts w:ascii="Arial" w:hAnsi="Arial"/>
          <w:b/>
          <w:i/>
          <w:u w:val="single"/>
        </w:rPr>
        <w:t>Educational Piano Skill Lead Elementary A to Intermediate F</w:t>
      </w:r>
    </w:p>
    <w:sdt>
      <w:sdtPr>
        <w:rPr>
          <w:rFonts w:ascii="Arial" w:hAnsi="Arial"/>
        </w:rPr>
        <w:id w:val="9459797"/>
        <w:placeholder>
          <w:docPart w:val="0015ED3B97D8134C8BBED2EBBDA31B1B"/>
        </w:placeholder>
      </w:sdtPr>
      <w:sdtEndPr/>
      <w:sdtContent>
        <w:p w14:paraId="071B9A00" w14:textId="3C4851AF" w:rsidR="00075E2D" w:rsidRPr="0056569A" w:rsidRDefault="006B7255" w:rsidP="006F3CD7">
          <w:pPr>
            <w:pStyle w:val="ListBullet"/>
            <w:rPr>
              <w:rFonts w:ascii="Arial" w:hAnsi="Arial"/>
            </w:rPr>
          </w:pPr>
          <w:r w:rsidRPr="0056569A">
            <w:rPr>
              <w:rFonts w:ascii="Arial" w:hAnsi="Arial"/>
            </w:rPr>
            <w:t xml:space="preserve">Create and provide daily private </w:t>
          </w:r>
          <w:r w:rsidR="005821CD" w:rsidRPr="0056569A">
            <w:rPr>
              <w:rFonts w:ascii="Arial" w:hAnsi="Arial"/>
            </w:rPr>
            <w:t>student lessons,</w:t>
          </w:r>
          <w:r w:rsidRPr="0056569A">
            <w:rPr>
              <w:rFonts w:ascii="Arial" w:hAnsi="Arial"/>
            </w:rPr>
            <w:t xml:space="preserve"> assign homework and track progress.</w:t>
          </w:r>
        </w:p>
      </w:sdtContent>
    </w:sdt>
    <w:sdt>
      <w:sdtPr>
        <w:rPr>
          <w:rFonts w:ascii="Arial" w:hAnsi="Arial"/>
          <w:color w:val="auto"/>
        </w:rPr>
        <w:id w:val="-1188281526"/>
        <w:placeholder>
          <w:docPart w:val="118D23FBC8CCEF49A6D6471431C894B8"/>
        </w:placeholder>
      </w:sdtPr>
      <w:sdtEndPr/>
      <w:sdtContent>
        <w:p w14:paraId="48EF9D15" w14:textId="44DB245B" w:rsidR="002459FA" w:rsidRPr="0056569A" w:rsidRDefault="002459FA" w:rsidP="002459FA">
          <w:pPr>
            <w:pStyle w:val="Heading2"/>
            <w:spacing w:line="100" w:lineRule="exact"/>
            <w:rPr>
              <w:rFonts w:ascii="Arial" w:hAnsi="Arial"/>
              <w:color w:val="auto"/>
            </w:rPr>
          </w:pPr>
          <w:r w:rsidRPr="0056569A">
            <w:rPr>
              <w:rFonts w:ascii="Arial" w:hAnsi="Arial"/>
              <w:color w:val="auto"/>
            </w:rPr>
            <w:t>The Kids Palace Daycare</w:t>
          </w:r>
          <w:r w:rsidR="00622AA9" w:rsidRPr="0056569A">
            <w:rPr>
              <w:rFonts w:ascii="Arial" w:hAnsi="Arial"/>
              <w:color w:val="auto"/>
            </w:rPr>
            <w:t xml:space="preserve"> I &amp; II</w:t>
          </w:r>
          <w:r w:rsidRPr="0056569A">
            <w:rPr>
              <w:rFonts w:ascii="Arial" w:hAnsi="Arial"/>
              <w:color w:val="auto"/>
            </w:rPr>
            <w:t xml:space="preserve"> –</w:t>
          </w:r>
          <w:r w:rsidR="00A52B1B" w:rsidRPr="0056569A">
            <w:rPr>
              <w:rFonts w:ascii="Arial" w:hAnsi="Arial"/>
              <w:color w:val="auto"/>
            </w:rPr>
            <w:t xml:space="preserve"> West Orange</w:t>
          </w:r>
          <w:r w:rsidR="00622AA9" w:rsidRPr="0056569A">
            <w:rPr>
              <w:rFonts w:ascii="Arial" w:hAnsi="Arial"/>
              <w:color w:val="auto"/>
            </w:rPr>
            <w:t xml:space="preserve">, NJ </w:t>
          </w:r>
          <w:r w:rsidR="00622AA9" w:rsidRPr="0056569A">
            <w:rPr>
              <w:rFonts w:ascii="Arial" w:hAnsi="Arial"/>
              <w:color w:val="auto"/>
            </w:rPr>
            <w:tab/>
          </w:r>
          <w:r w:rsidR="00622AA9" w:rsidRPr="0056569A">
            <w:rPr>
              <w:rFonts w:ascii="Arial" w:hAnsi="Arial"/>
              <w:color w:val="auto"/>
            </w:rPr>
            <w:tab/>
          </w:r>
          <w:r w:rsidR="00622AA9" w:rsidRPr="0056569A">
            <w:rPr>
              <w:rFonts w:ascii="Arial" w:hAnsi="Arial"/>
              <w:color w:val="auto"/>
            </w:rPr>
            <w:tab/>
          </w:r>
          <w:r w:rsidR="00622AA9" w:rsidRPr="0056569A">
            <w:rPr>
              <w:rFonts w:ascii="Arial" w:hAnsi="Arial"/>
              <w:color w:val="auto"/>
            </w:rPr>
            <w:tab/>
          </w:r>
          <w:r w:rsidR="006F3CD7" w:rsidRPr="0056569A">
            <w:rPr>
              <w:rFonts w:ascii="Arial" w:hAnsi="Arial"/>
              <w:color w:val="auto"/>
            </w:rPr>
            <w:t xml:space="preserve">  </w:t>
          </w:r>
          <w:r w:rsidR="00622AA9" w:rsidRPr="0056569A">
            <w:rPr>
              <w:rFonts w:ascii="Arial" w:hAnsi="Arial"/>
              <w:color w:val="auto"/>
            </w:rPr>
            <w:t>June 2015</w:t>
          </w:r>
          <w:r w:rsidRPr="0056569A">
            <w:rPr>
              <w:rFonts w:ascii="Arial" w:hAnsi="Arial"/>
              <w:color w:val="auto"/>
            </w:rPr>
            <w:t xml:space="preserve"> </w:t>
          </w:r>
          <w:r w:rsidR="00622AA9" w:rsidRPr="0056569A">
            <w:rPr>
              <w:rFonts w:ascii="Arial" w:hAnsi="Arial"/>
              <w:color w:val="auto"/>
            </w:rPr>
            <w:t>–</w:t>
          </w:r>
          <w:r w:rsidRPr="0056569A">
            <w:rPr>
              <w:rFonts w:ascii="Arial" w:hAnsi="Arial"/>
              <w:color w:val="auto"/>
            </w:rPr>
            <w:t xml:space="preserve"> </w:t>
          </w:r>
          <w:r w:rsidR="00622AA9" w:rsidRPr="0056569A">
            <w:rPr>
              <w:rFonts w:ascii="Arial" w:hAnsi="Arial"/>
              <w:color w:val="auto"/>
            </w:rPr>
            <w:t>February 2018</w:t>
          </w:r>
        </w:p>
      </w:sdtContent>
    </w:sdt>
    <w:p w14:paraId="206037E9" w14:textId="66995BDB" w:rsidR="00F568C3" w:rsidRPr="0056569A" w:rsidRDefault="0020329B" w:rsidP="00F568C3">
      <w:pPr>
        <w:pStyle w:val="BodyText"/>
        <w:rPr>
          <w:rFonts w:ascii="Arial" w:hAnsi="Arial"/>
          <w:b/>
          <w:i/>
          <w:u w:val="single"/>
        </w:rPr>
      </w:pPr>
      <w:r w:rsidRPr="0056569A">
        <w:rPr>
          <w:rFonts w:ascii="Arial" w:hAnsi="Arial"/>
          <w:b/>
          <w:i/>
          <w:u w:val="single"/>
        </w:rPr>
        <w:t>Childcare Manager</w:t>
      </w:r>
    </w:p>
    <w:sdt>
      <w:sdtPr>
        <w:rPr>
          <w:rFonts w:ascii="Arial" w:hAnsi="Arial"/>
        </w:rPr>
        <w:id w:val="-1601556242"/>
        <w:placeholder>
          <w:docPart w:val="7862E6B594B71E45AD18DD821FF5D83D"/>
        </w:placeholder>
      </w:sdtPr>
      <w:sdtEndPr/>
      <w:sdtContent>
        <w:p w14:paraId="4E339378" w14:textId="77777777" w:rsidR="00B85A88" w:rsidRDefault="00BE1356" w:rsidP="005821CD">
          <w:pPr>
            <w:pStyle w:val="ListBullet"/>
            <w:rPr>
              <w:rFonts w:ascii="Arial" w:hAnsi="Arial"/>
            </w:rPr>
          </w:pPr>
          <w:r w:rsidRPr="0056569A">
            <w:rPr>
              <w:rFonts w:ascii="Arial" w:hAnsi="Arial"/>
            </w:rPr>
            <w:t>Supervise the operation of the</w:t>
          </w:r>
          <w:r w:rsidR="00B85A88">
            <w:rPr>
              <w:rFonts w:ascii="Arial" w:hAnsi="Arial"/>
            </w:rPr>
            <w:t xml:space="preserve"> daycare and program activities</w:t>
          </w:r>
        </w:p>
        <w:p w14:paraId="09823CCA" w14:textId="703A35D6" w:rsidR="005821CD" w:rsidRPr="0056569A" w:rsidRDefault="00B85A88" w:rsidP="005821CD">
          <w:pPr>
            <w:pStyle w:val="ListBullet"/>
            <w:rPr>
              <w:rFonts w:ascii="Arial" w:hAnsi="Arial"/>
            </w:rPr>
          </w:pPr>
          <w:r>
            <w:rPr>
              <w:rFonts w:ascii="Arial" w:hAnsi="Arial"/>
            </w:rPr>
            <w:t>D</w:t>
          </w:r>
          <w:r w:rsidR="005821CD" w:rsidRPr="0056569A">
            <w:rPr>
              <w:rFonts w:ascii="Arial" w:hAnsi="Arial"/>
            </w:rPr>
            <w:t>irect s</w:t>
          </w:r>
          <w:r>
            <w:rPr>
              <w:rFonts w:ascii="Arial" w:hAnsi="Arial"/>
            </w:rPr>
            <w:t>taff management and supervision</w:t>
          </w:r>
        </w:p>
        <w:p w14:paraId="26EC796E" w14:textId="2CEC6CFF" w:rsidR="00F568C3" w:rsidRPr="0056569A" w:rsidRDefault="00BE1356" w:rsidP="005821CD">
          <w:pPr>
            <w:pStyle w:val="ListBullet"/>
            <w:rPr>
              <w:rFonts w:ascii="Arial" w:hAnsi="Arial"/>
            </w:rPr>
          </w:pPr>
          <w:r w:rsidRPr="0056569A">
            <w:rPr>
              <w:rFonts w:ascii="Arial" w:hAnsi="Arial"/>
            </w:rPr>
            <w:t xml:space="preserve">Teach students how to </w:t>
          </w:r>
          <w:r w:rsidR="005821CD" w:rsidRPr="0056569A">
            <w:rPr>
              <w:rFonts w:ascii="Arial" w:hAnsi="Arial"/>
            </w:rPr>
            <w:t xml:space="preserve">read, </w:t>
          </w:r>
          <w:r w:rsidRPr="0056569A">
            <w:rPr>
              <w:rFonts w:ascii="Arial" w:hAnsi="Arial"/>
            </w:rPr>
            <w:t>write</w:t>
          </w:r>
          <w:r w:rsidR="005821CD" w:rsidRPr="0056569A">
            <w:rPr>
              <w:rFonts w:ascii="Arial" w:hAnsi="Arial"/>
            </w:rPr>
            <w:t xml:space="preserve"> and learn cognitive functions</w:t>
          </w:r>
        </w:p>
      </w:sdtContent>
    </w:sdt>
    <w:p w14:paraId="58FB3FDC" w14:textId="0E1132EB" w:rsidR="00F568C3" w:rsidRPr="0056569A" w:rsidRDefault="00E03B03" w:rsidP="00F568C3">
      <w:pPr>
        <w:pStyle w:val="Heading2"/>
        <w:rPr>
          <w:rFonts w:ascii="Arial" w:hAnsi="Arial"/>
          <w:color w:val="auto"/>
        </w:rPr>
      </w:pPr>
      <w:sdt>
        <w:sdtPr>
          <w:rPr>
            <w:rFonts w:ascii="Arial" w:hAnsi="Arial"/>
            <w:color w:val="auto"/>
          </w:rPr>
          <w:id w:val="-1333515316"/>
          <w:placeholder>
            <w:docPart w:val="2679505768DC5D4DA50CD4C56540B0C7"/>
          </w:placeholder>
        </w:sdtPr>
        <w:sdtEndPr/>
        <w:sdtContent>
          <w:r w:rsidR="00F568C3" w:rsidRPr="0056569A">
            <w:rPr>
              <w:rFonts w:ascii="Arial" w:hAnsi="Arial"/>
              <w:b/>
              <w:color w:val="auto"/>
            </w:rPr>
            <w:t>Child Care Worker</w:t>
          </w:r>
          <w:r w:rsidR="00F568C3" w:rsidRPr="0056569A">
            <w:rPr>
              <w:rFonts w:ascii="Arial" w:hAnsi="Arial"/>
              <w:color w:val="auto"/>
            </w:rPr>
            <w:t xml:space="preserve"> –</w:t>
          </w:r>
        </w:sdtContent>
      </w:sdt>
      <w:r w:rsidR="00F568C3" w:rsidRPr="0056569A">
        <w:rPr>
          <w:rFonts w:ascii="Arial" w:hAnsi="Arial"/>
          <w:color w:val="auto"/>
        </w:rPr>
        <w:t xml:space="preserve"> Roselle Park, NJ</w:t>
      </w:r>
      <w:r w:rsidR="00F568C3" w:rsidRPr="0056569A">
        <w:rPr>
          <w:rFonts w:ascii="Arial" w:hAnsi="Arial"/>
          <w:color w:val="auto"/>
        </w:rPr>
        <w:tab/>
      </w:r>
      <w:r w:rsidR="006F3CD7" w:rsidRPr="0056569A">
        <w:rPr>
          <w:rFonts w:ascii="Arial" w:hAnsi="Arial"/>
          <w:color w:val="auto"/>
        </w:rPr>
        <w:tab/>
      </w:r>
      <w:r w:rsidR="006F3CD7" w:rsidRPr="0056569A">
        <w:rPr>
          <w:rFonts w:ascii="Arial" w:hAnsi="Arial"/>
          <w:color w:val="auto"/>
        </w:rPr>
        <w:tab/>
        <w:t xml:space="preserve">       January </w:t>
      </w:r>
      <w:r w:rsidR="00F568C3" w:rsidRPr="0056569A">
        <w:rPr>
          <w:rFonts w:ascii="Arial" w:hAnsi="Arial"/>
          <w:color w:val="auto"/>
        </w:rPr>
        <w:t xml:space="preserve">2012 – </w:t>
      </w:r>
      <w:r w:rsidR="006F3CD7" w:rsidRPr="0056569A">
        <w:rPr>
          <w:rFonts w:ascii="Arial" w:hAnsi="Arial"/>
          <w:color w:val="auto"/>
        </w:rPr>
        <w:t xml:space="preserve">November </w:t>
      </w:r>
      <w:r w:rsidR="00F568C3" w:rsidRPr="0056569A">
        <w:rPr>
          <w:rFonts w:ascii="Arial" w:hAnsi="Arial"/>
          <w:color w:val="auto"/>
        </w:rPr>
        <w:t>2016</w:t>
      </w:r>
    </w:p>
    <w:sdt>
      <w:sdtPr>
        <w:rPr>
          <w:rFonts w:ascii="Arial" w:hAnsi="Arial"/>
        </w:rPr>
        <w:id w:val="2055649920"/>
        <w:placeholder>
          <w:docPart w:val="E9065C8BBD9F6F4888BFED1DAA21D032"/>
        </w:placeholder>
      </w:sdtPr>
      <w:sdtEndPr/>
      <w:sdtContent>
        <w:p w14:paraId="75677515" w14:textId="464DB9AF" w:rsidR="00687AD2" w:rsidRPr="0056569A" w:rsidRDefault="00687AD2" w:rsidP="006F3CD7">
          <w:pPr>
            <w:pStyle w:val="ListBullet"/>
            <w:rPr>
              <w:rFonts w:ascii="Arial" w:hAnsi="Arial"/>
            </w:rPr>
          </w:pPr>
          <w:r w:rsidRPr="0056569A">
            <w:rPr>
              <w:rFonts w:ascii="Arial" w:hAnsi="Arial"/>
            </w:rPr>
            <w:t>Monitor and supervise the safety of children in care</w:t>
          </w:r>
        </w:p>
        <w:p w14:paraId="2ED93648" w14:textId="77777777" w:rsidR="00687AD2" w:rsidRPr="0056569A" w:rsidRDefault="00687AD2" w:rsidP="006F3CD7">
          <w:pPr>
            <w:pStyle w:val="ListBullet"/>
            <w:rPr>
              <w:rFonts w:ascii="Arial" w:hAnsi="Arial"/>
            </w:rPr>
          </w:pPr>
          <w:r w:rsidRPr="0056569A">
            <w:rPr>
              <w:rFonts w:ascii="Arial" w:hAnsi="Arial"/>
            </w:rPr>
            <w:t>Prepare meals and organize mealtimes and snacks for children</w:t>
          </w:r>
        </w:p>
        <w:p w14:paraId="10FA0731" w14:textId="636A908F" w:rsidR="00F568C3" w:rsidRPr="0056569A" w:rsidRDefault="00687AD2" w:rsidP="006F3CD7">
          <w:pPr>
            <w:pStyle w:val="ListBullet"/>
            <w:rPr>
              <w:rFonts w:ascii="Arial" w:hAnsi="Arial"/>
            </w:rPr>
          </w:pPr>
          <w:r w:rsidRPr="0056569A">
            <w:rPr>
              <w:rFonts w:ascii="Arial" w:hAnsi="Arial"/>
            </w:rPr>
            <w:t>Help children keep good hygiene</w:t>
          </w:r>
        </w:p>
      </w:sdtContent>
    </w:sdt>
    <w:p w14:paraId="62F29873" w14:textId="117501A8" w:rsidR="00075E2D" w:rsidRPr="00F8778D" w:rsidRDefault="00086D53" w:rsidP="00F568C3">
      <w:pPr>
        <w:pStyle w:val="Heading1"/>
        <w:rPr>
          <w:rFonts w:ascii="Arial" w:hAnsi="Arial"/>
          <w:b/>
          <w:color w:val="5F5F5F" w:themeColor="accent5"/>
        </w:rPr>
      </w:pPr>
      <w:r w:rsidRPr="00F8778D">
        <w:rPr>
          <w:rFonts w:ascii="Arial" w:hAnsi="Arial"/>
          <w:b/>
          <w:color w:val="5F5F5F" w:themeColor="accent5"/>
        </w:rPr>
        <w:t>Education</w:t>
      </w:r>
      <w:r w:rsidR="0009325B" w:rsidRPr="00F8778D">
        <w:rPr>
          <w:rFonts w:ascii="Arial" w:hAnsi="Arial"/>
          <w:b/>
          <w:color w:val="5F5F5F" w:themeColor="accent5"/>
        </w:rPr>
        <w:t xml:space="preserve"> &amp; Certification</w:t>
      </w:r>
    </w:p>
    <w:sdt>
      <w:sdtPr>
        <w:rPr>
          <w:rFonts w:ascii="Arial" w:eastAsiaTheme="minorEastAsia" w:hAnsi="Arial" w:cstheme="minorBidi"/>
          <w:bCs w:val="0"/>
          <w:color w:val="auto"/>
          <w:sz w:val="20"/>
        </w:rPr>
        <w:id w:val="9459748"/>
        <w:placeholder>
          <w:docPart w:val="F9466E476198D0439EFCE87F84E716BB"/>
        </w:placeholder>
      </w:sdtPr>
      <w:sdtEndPr/>
      <w:sdtContent>
        <w:sdt>
          <w:sdtPr>
            <w:rPr>
              <w:rFonts w:ascii="Arial" w:eastAsiaTheme="minorEastAsia" w:hAnsi="Arial" w:cstheme="minorBidi"/>
              <w:bCs w:val="0"/>
              <w:color w:val="auto"/>
              <w:sz w:val="20"/>
            </w:rPr>
            <w:id w:val="9459752"/>
            <w:placeholder>
              <w:docPart w:val="74AB04C21427744FA710C0C029FB565B"/>
            </w:placeholder>
          </w:sdtPr>
          <w:sdtEndPr/>
          <w:sdtContent>
            <w:p w14:paraId="3A632FE0" w14:textId="77E4B69D" w:rsidR="00155C5A" w:rsidRPr="0056569A" w:rsidRDefault="00155C5A" w:rsidP="00155C5A">
              <w:pPr>
                <w:pStyle w:val="Heading2"/>
                <w:spacing w:line="180" w:lineRule="exact"/>
                <w:rPr>
                  <w:rFonts w:ascii="Arial" w:hAnsi="Arial"/>
                  <w:color w:val="auto"/>
                </w:rPr>
              </w:pPr>
              <w:r w:rsidRPr="0056569A">
                <w:rPr>
                  <w:rFonts w:ascii="Arial" w:hAnsi="Arial"/>
                  <w:b/>
                  <w:color w:val="auto"/>
                </w:rPr>
                <w:t>Kean University – Union, NJ</w:t>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003F7AF2" w:rsidRPr="0056569A">
                <w:rPr>
                  <w:rFonts w:ascii="Arial" w:hAnsi="Arial"/>
                  <w:color w:val="auto"/>
                </w:rPr>
                <w:t xml:space="preserve">       </w:t>
              </w:r>
              <w:r w:rsidRPr="0056569A">
                <w:rPr>
                  <w:rFonts w:ascii="Arial" w:hAnsi="Arial"/>
                  <w:color w:val="auto"/>
                </w:rPr>
                <w:t>May 2017</w:t>
              </w:r>
            </w:p>
            <w:sdt>
              <w:sdtPr>
                <w:rPr>
                  <w:rFonts w:ascii="Arial" w:hAnsi="Arial"/>
                </w:rPr>
                <w:id w:val="9459749"/>
                <w:placeholder>
                  <w:docPart w:val="5135C09B3ACEFC468741E704E0FF77B7"/>
                </w:placeholder>
              </w:sdtPr>
              <w:sdtEndPr/>
              <w:sdtContent>
                <w:p w14:paraId="3149C307" w14:textId="140D494B" w:rsidR="00155C5A" w:rsidRPr="0056569A" w:rsidRDefault="00155C5A" w:rsidP="00155C5A">
                  <w:pPr>
                    <w:pStyle w:val="BodyText"/>
                    <w:spacing w:line="180" w:lineRule="exact"/>
                    <w:rPr>
                      <w:rFonts w:ascii="Arial" w:hAnsi="Arial"/>
                    </w:rPr>
                  </w:pPr>
                  <w:r w:rsidRPr="0056569A">
                    <w:rPr>
                      <w:rFonts w:ascii="Arial" w:hAnsi="Arial"/>
                    </w:rPr>
                    <w:t>Bachelor of Arts, Psychology</w:t>
                  </w:r>
                </w:p>
              </w:sdtContent>
            </w:sdt>
            <w:p w14:paraId="18C3C0B6" w14:textId="1C3E9C40" w:rsidR="00AD5EA8" w:rsidRPr="0056569A" w:rsidRDefault="00AD5EA8" w:rsidP="00155C5A">
              <w:pPr>
                <w:pStyle w:val="Heading2"/>
                <w:spacing w:line="180" w:lineRule="exact"/>
                <w:rPr>
                  <w:rFonts w:ascii="Arial" w:hAnsi="Arial"/>
                  <w:color w:val="auto"/>
                </w:rPr>
              </w:pPr>
              <w:r w:rsidRPr="0056569A">
                <w:rPr>
                  <w:rFonts w:ascii="Arial" w:hAnsi="Arial"/>
                  <w:b/>
                  <w:color w:val="auto"/>
                </w:rPr>
                <w:t>CPR Certified – Kenilworth, NJ</w:t>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003F7AF2" w:rsidRPr="0056569A">
                <w:rPr>
                  <w:rFonts w:ascii="Arial" w:hAnsi="Arial"/>
                  <w:color w:val="auto"/>
                </w:rPr>
                <w:t xml:space="preserve"> </w:t>
              </w:r>
              <w:r w:rsidRPr="0056569A">
                <w:rPr>
                  <w:rFonts w:ascii="Arial" w:hAnsi="Arial"/>
                  <w:color w:val="auto"/>
                </w:rPr>
                <w:t>October 2017</w:t>
              </w:r>
            </w:p>
            <w:sdt>
              <w:sdtPr>
                <w:rPr>
                  <w:rFonts w:ascii="Arial" w:hAnsi="Arial"/>
                </w:rPr>
                <w:id w:val="-1384316918"/>
                <w:placeholder>
                  <w:docPart w:val="8786121234020A4EB1D3C067056E808A"/>
                </w:placeholder>
              </w:sdtPr>
              <w:sdtEndPr/>
              <w:sdtContent>
                <w:p w14:paraId="14D8BC0C" w14:textId="2EF91E7A" w:rsidR="00AD5EA8" w:rsidRPr="0056569A" w:rsidRDefault="00AD5EA8" w:rsidP="00155C5A">
                  <w:pPr>
                    <w:pStyle w:val="BodyText"/>
                    <w:spacing w:line="180" w:lineRule="exact"/>
                    <w:rPr>
                      <w:rFonts w:ascii="Arial" w:hAnsi="Arial"/>
                    </w:rPr>
                  </w:pPr>
                  <w:r w:rsidRPr="0056569A">
                    <w:rPr>
                      <w:rFonts w:ascii="Arial" w:hAnsi="Arial"/>
                    </w:rPr>
                    <w:t>Adult, Child &amp; Pediatric First Aid, AED &amp; CPR w/ EPI Pen Training</w:t>
                  </w:r>
                </w:p>
              </w:sdtContent>
            </w:sdt>
          </w:sdtContent>
        </w:sdt>
      </w:sdtContent>
    </w:sdt>
    <w:p w14:paraId="3492686A" w14:textId="28FCF66E" w:rsidR="00AD5EA8" w:rsidRPr="0056569A" w:rsidRDefault="00E03B03" w:rsidP="00155C5A">
      <w:pPr>
        <w:pStyle w:val="Heading2"/>
        <w:spacing w:line="180" w:lineRule="exact"/>
        <w:rPr>
          <w:rFonts w:ascii="Arial" w:hAnsi="Arial"/>
          <w:color w:val="auto"/>
        </w:rPr>
      </w:pPr>
      <w:sdt>
        <w:sdtPr>
          <w:rPr>
            <w:rFonts w:ascii="Arial" w:hAnsi="Arial"/>
            <w:b/>
            <w:color w:val="auto"/>
          </w:rPr>
          <w:id w:val="-816030974"/>
          <w:placeholder>
            <w:docPart w:val="AD0FD06FF47EE94081B57E63BFE422EE"/>
          </w:placeholder>
        </w:sdtPr>
        <w:sdtEndPr/>
        <w:sdtContent>
          <w:r w:rsidR="00AD5EA8" w:rsidRPr="0056569A">
            <w:rPr>
              <w:rFonts w:ascii="Arial" w:hAnsi="Arial"/>
              <w:b/>
              <w:color w:val="auto"/>
            </w:rPr>
            <w:t>Rhapsody Academy of Music –</w:t>
          </w:r>
        </w:sdtContent>
      </w:sdt>
      <w:r w:rsidR="00AD5EA8" w:rsidRPr="0056569A">
        <w:rPr>
          <w:rFonts w:ascii="Arial" w:hAnsi="Arial"/>
          <w:b/>
          <w:color w:val="auto"/>
        </w:rPr>
        <w:t xml:space="preserve"> Elizabeth, NJ</w:t>
      </w:r>
      <w:r w:rsidR="00AD5EA8" w:rsidRPr="0056569A">
        <w:rPr>
          <w:rFonts w:ascii="Arial" w:hAnsi="Arial"/>
          <w:color w:val="auto"/>
        </w:rPr>
        <w:tab/>
      </w:r>
      <w:r w:rsidR="00AD5EA8" w:rsidRPr="0056569A">
        <w:rPr>
          <w:rFonts w:ascii="Arial" w:hAnsi="Arial"/>
          <w:color w:val="auto"/>
        </w:rPr>
        <w:tab/>
      </w:r>
      <w:r w:rsidR="00AD5EA8" w:rsidRPr="0056569A">
        <w:rPr>
          <w:rFonts w:ascii="Arial" w:hAnsi="Arial"/>
          <w:color w:val="auto"/>
        </w:rPr>
        <w:tab/>
      </w:r>
      <w:r w:rsidR="00AD5EA8" w:rsidRPr="0056569A">
        <w:rPr>
          <w:rFonts w:ascii="Arial" w:hAnsi="Arial"/>
          <w:color w:val="auto"/>
        </w:rPr>
        <w:tab/>
      </w:r>
      <w:r w:rsidR="00AD5EA8" w:rsidRPr="0056569A">
        <w:rPr>
          <w:rFonts w:ascii="Arial" w:hAnsi="Arial"/>
          <w:color w:val="auto"/>
        </w:rPr>
        <w:tab/>
      </w:r>
      <w:r w:rsidR="00AD5EA8" w:rsidRPr="0056569A">
        <w:rPr>
          <w:rFonts w:ascii="Arial" w:hAnsi="Arial"/>
          <w:color w:val="auto"/>
        </w:rPr>
        <w:tab/>
      </w:r>
      <w:r w:rsidR="003F7AF2" w:rsidRPr="0056569A">
        <w:rPr>
          <w:rFonts w:ascii="Arial" w:hAnsi="Arial"/>
          <w:color w:val="auto"/>
        </w:rPr>
        <w:t xml:space="preserve">      </w:t>
      </w:r>
      <w:r w:rsidR="00AD5EA8" w:rsidRPr="0056569A">
        <w:rPr>
          <w:rFonts w:ascii="Arial" w:hAnsi="Arial"/>
          <w:color w:val="auto"/>
        </w:rPr>
        <w:t>June 2015</w:t>
      </w:r>
    </w:p>
    <w:sdt>
      <w:sdtPr>
        <w:rPr>
          <w:rFonts w:ascii="Arial" w:hAnsi="Arial"/>
        </w:rPr>
        <w:id w:val="-1551296043"/>
        <w:placeholder>
          <w:docPart w:val="2EB8647CD9309D4D95A397BBFD56D2D0"/>
        </w:placeholder>
      </w:sdtPr>
      <w:sdtEndPr/>
      <w:sdtContent>
        <w:p w14:paraId="6B444184" w14:textId="3A02F5AC" w:rsidR="00AD5EA8" w:rsidRPr="0056569A" w:rsidRDefault="00AD5EA8" w:rsidP="00155C5A">
          <w:pPr>
            <w:pStyle w:val="BodyText"/>
            <w:spacing w:line="180" w:lineRule="exact"/>
            <w:rPr>
              <w:rFonts w:ascii="Arial" w:hAnsi="Arial"/>
            </w:rPr>
          </w:pPr>
          <w:r w:rsidRPr="0056569A">
            <w:rPr>
              <w:rFonts w:ascii="Arial" w:hAnsi="Arial"/>
            </w:rPr>
            <w:t>Social Music Diploma</w:t>
          </w:r>
        </w:p>
      </w:sdtContent>
    </w:sdt>
    <w:p w14:paraId="5A7BB8DE" w14:textId="0B868FC3" w:rsidR="00075E2D" w:rsidRPr="0056569A" w:rsidRDefault="00123D1D" w:rsidP="00155C5A">
      <w:pPr>
        <w:pStyle w:val="Heading2"/>
        <w:spacing w:line="180" w:lineRule="exact"/>
        <w:rPr>
          <w:rFonts w:ascii="Arial" w:hAnsi="Arial"/>
          <w:color w:val="auto"/>
        </w:rPr>
      </w:pPr>
      <w:r w:rsidRPr="0056569A">
        <w:rPr>
          <w:rFonts w:ascii="Arial" w:hAnsi="Arial"/>
          <w:b/>
          <w:color w:val="auto"/>
        </w:rPr>
        <w:t>Union County College – Cranford, NJ</w:t>
      </w:r>
      <w:r w:rsidR="00086D53"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003F7AF2" w:rsidRPr="0056569A">
        <w:rPr>
          <w:rFonts w:ascii="Arial" w:hAnsi="Arial"/>
          <w:color w:val="auto"/>
        </w:rPr>
        <w:t xml:space="preserve"> </w:t>
      </w:r>
      <w:r w:rsidRPr="0056569A">
        <w:rPr>
          <w:rFonts w:ascii="Arial" w:hAnsi="Arial"/>
          <w:color w:val="auto"/>
        </w:rPr>
        <w:t>January 2014</w:t>
      </w:r>
    </w:p>
    <w:sdt>
      <w:sdtPr>
        <w:rPr>
          <w:rFonts w:ascii="Arial" w:hAnsi="Arial"/>
        </w:rPr>
        <w:id w:val="9459753"/>
        <w:placeholder>
          <w:docPart w:val="7F4D901331A00D4A82B0F379934CDA2E"/>
        </w:placeholder>
      </w:sdtPr>
      <w:sdtEndPr/>
      <w:sdtContent>
        <w:p w14:paraId="576FF55D" w14:textId="17BA6664" w:rsidR="00075E2D" w:rsidRPr="0056569A" w:rsidRDefault="00123D1D" w:rsidP="00155C5A">
          <w:pPr>
            <w:pStyle w:val="BodyText"/>
            <w:spacing w:line="180" w:lineRule="exact"/>
            <w:rPr>
              <w:rFonts w:ascii="Arial" w:hAnsi="Arial"/>
            </w:rPr>
          </w:pPr>
          <w:r w:rsidRPr="0056569A">
            <w:rPr>
              <w:rFonts w:ascii="Arial" w:hAnsi="Arial"/>
            </w:rPr>
            <w:t>Associates of Arts, Psychology</w:t>
          </w:r>
        </w:p>
      </w:sdtContent>
    </w:sdt>
    <w:p w14:paraId="4C1B83B6" w14:textId="6E2A65EF" w:rsidR="00173106" w:rsidRPr="00F8778D" w:rsidRDefault="00173106" w:rsidP="00F26891">
      <w:pPr>
        <w:pStyle w:val="Heading1"/>
        <w:rPr>
          <w:rFonts w:ascii="Arial" w:hAnsi="Arial"/>
          <w:b/>
          <w:color w:val="5F5F5F" w:themeColor="accent5"/>
        </w:rPr>
      </w:pPr>
      <w:r w:rsidRPr="00F8778D">
        <w:rPr>
          <w:rFonts w:ascii="Arial" w:hAnsi="Arial"/>
          <w:b/>
          <w:color w:val="5F5F5F" w:themeColor="accent5"/>
        </w:rPr>
        <w:t>Memberships</w:t>
      </w:r>
    </w:p>
    <w:sdt>
      <w:sdtPr>
        <w:rPr>
          <w:rFonts w:ascii="Arial" w:eastAsiaTheme="minorEastAsia" w:hAnsi="Arial" w:cstheme="minorBidi"/>
          <w:bCs w:val="0"/>
          <w:color w:val="auto"/>
          <w:sz w:val="20"/>
        </w:rPr>
        <w:id w:val="-878625195"/>
        <w:placeholder>
          <w:docPart w:val="1C11D4E8DCBAE14A87B68725B02D3A62"/>
        </w:placeholder>
      </w:sdtPr>
      <w:sdtEndPr/>
      <w:sdtContent>
        <w:p w14:paraId="37D0C50E" w14:textId="6FE50594" w:rsidR="00173106" w:rsidRPr="0056569A" w:rsidRDefault="00173106" w:rsidP="0085642F">
          <w:pPr>
            <w:pStyle w:val="Heading2"/>
            <w:spacing w:line="180" w:lineRule="exact"/>
            <w:rPr>
              <w:rFonts w:ascii="Arial" w:hAnsi="Arial"/>
              <w:color w:val="auto"/>
            </w:rPr>
          </w:pPr>
          <w:r w:rsidRPr="0056569A">
            <w:rPr>
              <w:rFonts w:ascii="Arial" w:hAnsi="Arial"/>
              <w:b/>
              <w:color w:val="auto"/>
            </w:rPr>
            <w:t>Lambda Alpha Sigma</w:t>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00384A5F" w:rsidRPr="0056569A">
            <w:rPr>
              <w:rFonts w:ascii="Arial" w:hAnsi="Arial"/>
              <w:color w:val="auto"/>
            </w:rPr>
            <w:t xml:space="preserve">    </w:t>
          </w:r>
          <w:r w:rsidRPr="0056569A">
            <w:rPr>
              <w:rFonts w:ascii="Arial" w:hAnsi="Arial"/>
              <w:color w:val="auto"/>
            </w:rPr>
            <w:t>March 2016</w:t>
          </w:r>
        </w:p>
        <w:sdt>
          <w:sdtPr>
            <w:rPr>
              <w:rFonts w:ascii="Arial" w:hAnsi="Arial"/>
            </w:rPr>
            <w:id w:val="-35134496"/>
            <w:placeholder>
              <w:docPart w:val="CADEF3310494BA468B324231D418F9B6"/>
            </w:placeholder>
          </w:sdtPr>
          <w:sdtEndPr/>
          <w:sdtContent>
            <w:p w14:paraId="102542BE" w14:textId="7591E403" w:rsidR="00173106" w:rsidRPr="0056569A" w:rsidRDefault="00173106" w:rsidP="0085642F">
              <w:pPr>
                <w:pStyle w:val="BodyText"/>
                <w:spacing w:line="180" w:lineRule="exact"/>
                <w:rPr>
                  <w:rFonts w:ascii="Arial" w:hAnsi="Arial"/>
                </w:rPr>
              </w:pPr>
              <w:r w:rsidRPr="0056569A">
                <w:rPr>
                  <w:rFonts w:ascii="Arial" w:hAnsi="Arial"/>
                </w:rPr>
                <w:t>Academic Honors of Kean University</w:t>
              </w:r>
            </w:p>
            <w:sdt>
              <w:sdtPr>
                <w:rPr>
                  <w:rFonts w:ascii="Arial" w:eastAsiaTheme="minorEastAsia" w:hAnsi="Arial" w:cstheme="minorBidi"/>
                  <w:bCs w:val="0"/>
                  <w:color w:val="auto"/>
                  <w:sz w:val="20"/>
                </w:rPr>
                <w:id w:val="526217097"/>
                <w:placeholder>
                  <w:docPart w:val="B2A6368622759E43832BAAFB4C9A7D91"/>
                </w:placeholder>
              </w:sdtPr>
              <w:sdtEndPr/>
              <w:sdtContent>
                <w:p w14:paraId="5FD00B07" w14:textId="4013F4DA" w:rsidR="00173106" w:rsidRPr="0056569A" w:rsidRDefault="00173106" w:rsidP="0085642F">
                  <w:pPr>
                    <w:pStyle w:val="Heading2"/>
                    <w:spacing w:line="180" w:lineRule="exact"/>
                    <w:rPr>
                      <w:rFonts w:ascii="Arial" w:hAnsi="Arial"/>
                      <w:color w:val="auto"/>
                    </w:rPr>
                  </w:pPr>
                  <w:r w:rsidRPr="0056569A">
                    <w:rPr>
                      <w:rFonts w:ascii="Arial" w:hAnsi="Arial"/>
                      <w:b/>
                      <w:color w:val="auto"/>
                    </w:rPr>
                    <w:t>Psi Chi</w:t>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00384A5F" w:rsidRPr="0056569A">
                    <w:rPr>
                      <w:rFonts w:ascii="Arial" w:hAnsi="Arial"/>
                      <w:color w:val="auto"/>
                    </w:rPr>
                    <w:t xml:space="preserve">       </w:t>
                  </w:r>
                  <w:r w:rsidRPr="0056569A">
                    <w:rPr>
                      <w:rFonts w:ascii="Arial" w:hAnsi="Arial"/>
                      <w:color w:val="auto"/>
                    </w:rPr>
                    <w:t>April 2016</w:t>
                  </w:r>
                </w:p>
                <w:sdt>
                  <w:sdtPr>
                    <w:rPr>
                      <w:rFonts w:ascii="Arial" w:hAnsi="Arial"/>
                    </w:rPr>
                    <w:id w:val="755326312"/>
                    <w:placeholder>
                      <w:docPart w:val="9B712D85B0848D4BAB53F2DFC9F66CC6"/>
                    </w:placeholder>
                  </w:sdtPr>
                  <w:sdtEndPr/>
                  <w:sdtContent>
                    <w:p w14:paraId="10190D64" w14:textId="77777777" w:rsidR="00173106" w:rsidRPr="0056569A" w:rsidRDefault="00173106" w:rsidP="0085642F">
                      <w:pPr>
                        <w:pStyle w:val="BodyText"/>
                        <w:spacing w:line="180" w:lineRule="exact"/>
                        <w:rPr>
                          <w:rFonts w:ascii="Arial" w:hAnsi="Arial"/>
                        </w:rPr>
                      </w:pPr>
                      <w:r w:rsidRPr="0056569A">
                        <w:rPr>
                          <w:rFonts w:ascii="Arial" w:hAnsi="Arial"/>
                        </w:rPr>
                        <w:t>The International Honor Society in Psychology of Kean University</w:t>
                      </w:r>
                    </w:p>
                    <w:sdt>
                      <w:sdtPr>
                        <w:rPr>
                          <w:rFonts w:ascii="Arial" w:eastAsiaTheme="minorEastAsia" w:hAnsi="Arial" w:cstheme="minorBidi"/>
                          <w:bCs w:val="0"/>
                          <w:color w:val="auto"/>
                          <w:sz w:val="20"/>
                        </w:rPr>
                        <w:id w:val="1849208500"/>
                        <w:placeholder>
                          <w:docPart w:val="9BBC26CD45F6424FA7910A7CB09ACECB"/>
                        </w:placeholder>
                      </w:sdtPr>
                      <w:sdtEndPr/>
                      <w:sdtContent>
                        <w:p w14:paraId="518D3361" w14:textId="49165DFE" w:rsidR="00173106" w:rsidRPr="0056569A" w:rsidRDefault="00173106" w:rsidP="0085642F">
                          <w:pPr>
                            <w:pStyle w:val="Heading2"/>
                            <w:spacing w:line="180" w:lineRule="exact"/>
                            <w:rPr>
                              <w:rFonts w:ascii="Arial" w:hAnsi="Arial"/>
                              <w:color w:val="auto"/>
                            </w:rPr>
                          </w:pPr>
                          <w:r w:rsidRPr="0056569A">
                            <w:rPr>
                              <w:rFonts w:ascii="Arial" w:hAnsi="Arial"/>
                              <w:b/>
                              <w:color w:val="auto"/>
                            </w:rPr>
                            <w:t>Psi Beta</w:t>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Pr="0056569A">
                            <w:rPr>
                              <w:rFonts w:ascii="Arial" w:hAnsi="Arial"/>
                              <w:color w:val="auto"/>
                            </w:rPr>
                            <w:tab/>
                          </w:r>
                          <w:r w:rsidR="00384A5F" w:rsidRPr="0056569A">
                            <w:rPr>
                              <w:rFonts w:ascii="Arial" w:hAnsi="Arial"/>
                              <w:color w:val="auto"/>
                            </w:rPr>
                            <w:t xml:space="preserve">       </w:t>
                          </w:r>
                          <w:r w:rsidR="00E03B03">
                            <w:rPr>
                              <w:rFonts w:ascii="Arial" w:hAnsi="Arial"/>
                              <w:color w:val="auto"/>
                            </w:rPr>
                            <w:t>April 2013</w:t>
                          </w:r>
                        </w:p>
                        <w:sdt>
                          <w:sdtPr>
                            <w:rPr>
                              <w:rFonts w:ascii="Arial" w:hAnsi="Arial"/>
                            </w:rPr>
                            <w:id w:val="-2135080960"/>
                            <w:placeholder>
                              <w:docPart w:val="DF7D46B5F389F04A93265ACD14F70E52"/>
                            </w:placeholder>
                          </w:sdtPr>
                          <w:sdtEndPr/>
                          <w:sdtContent>
                            <w:p w14:paraId="076F1156" w14:textId="77777777" w:rsidR="00173106" w:rsidRPr="0056569A" w:rsidRDefault="00173106" w:rsidP="0085642F">
                              <w:pPr>
                                <w:pStyle w:val="BodyText"/>
                                <w:spacing w:line="180" w:lineRule="exact"/>
                                <w:rPr>
                                  <w:rFonts w:ascii="Arial" w:hAnsi="Arial"/>
                                </w:rPr>
                              </w:pPr>
                              <w:r w:rsidRPr="0056569A">
                                <w:rPr>
                                  <w:rFonts w:ascii="Arial" w:hAnsi="Arial"/>
                                </w:rPr>
                                <w:t>The National Honor Society in Psychology for Community &amp; Junior Colleges</w:t>
                              </w:r>
                            </w:p>
                            <w:sdt>
                              <w:sdtPr>
                                <w:rPr>
                                  <w:rFonts w:ascii="Arial" w:eastAsiaTheme="minorEastAsia" w:hAnsi="Arial" w:cstheme="minorBidi"/>
                                  <w:bCs w:val="0"/>
                                  <w:color w:val="auto"/>
                                  <w:sz w:val="20"/>
                                </w:rPr>
                                <w:id w:val="1527211752"/>
                                <w:placeholder>
                                  <w:docPart w:val="9D13192DF994BD4F96D518A08108702C"/>
                                </w:placeholder>
                              </w:sdtPr>
                              <w:sdtEndPr/>
                              <w:sdtContent>
                                <w:sdt>
                                  <w:sdtPr>
                                    <w:rPr>
                                      <w:rFonts w:ascii="Arial" w:eastAsiaTheme="minorEastAsia" w:hAnsi="Arial" w:cstheme="minorBidi"/>
                                      <w:bCs w:val="0"/>
                                      <w:color w:val="auto"/>
                                      <w:sz w:val="20"/>
                                    </w:rPr>
                                    <w:id w:val="410966104"/>
                                    <w:placeholder>
                                      <w:docPart w:val="AF0AEBFEDC14E440B4DE57A964B893A1"/>
                                    </w:placeholder>
                                  </w:sdtPr>
                                  <w:sdtEndPr/>
                                  <w:sdtContent>
                                    <w:p w14:paraId="018DB5D5" w14:textId="25D0394E" w:rsidR="00173106" w:rsidRPr="0056569A" w:rsidRDefault="00173106" w:rsidP="0085642F">
                                      <w:pPr>
                                        <w:pStyle w:val="Heading2"/>
                                        <w:spacing w:line="180" w:lineRule="exact"/>
                                        <w:rPr>
                                          <w:rFonts w:ascii="Arial" w:hAnsi="Arial"/>
                                          <w:color w:val="auto"/>
                                        </w:rPr>
                                      </w:pPr>
                                      <w:r w:rsidRPr="0056569A">
                                        <w:rPr>
                                          <w:rFonts w:ascii="Arial" w:hAnsi="Arial"/>
                                          <w:b/>
                                          <w:color w:val="auto"/>
                                        </w:rPr>
                                        <w:t>SOTA</w:t>
                                      </w:r>
                                      <w:r w:rsidR="00AA3EEC" w:rsidRPr="0056569A">
                                        <w:rPr>
                                          <w:rFonts w:ascii="Arial" w:hAnsi="Arial"/>
                                          <w:color w:val="auto"/>
                                        </w:rPr>
                                        <w:tab/>
                                      </w:r>
                                      <w:r w:rsidR="00AA3EEC" w:rsidRPr="0056569A">
                                        <w:rPr>
                                          <w:rFonts w:ascii="Arial" w:hAnsi="Arial"/>
                                          <w:color w:val="auto"/>
                                        </w:rPr>
                                        <w:tab/>
                                      </w:r>
                                      <w:r w:rsidR="00AA3EEC" w:rsidRPr="0056569A">
                                        <w:rPr>
                                          <w:rFonts w:ascii="Arial" w:hAnsi="Arial"/>
                                          <w:color w:val="auto"/>
                                        </w:rPr>
                                        <w:tab/>
                                      </w:r>
                                      <w:r w:rsidR="00AA3EEC" w:rsidRPr="0056569A">
                                        <w:rPr>
                                          <w:rFonts w:ascii="Arial" w:hAnsi="Arial"/>
                                          <w:color w:val="auto"/>
                                        </w:rPr>
                                        <w:tab/>
                                        <w:t xml:space="preserve">     January </w:t>
                                      </w:r>
                                      <w:r w:rsidRPr="0056569A">
                                        <w:rPr>
                                          <w:rFonts w:ascii="Arial" w:hAnsi="Arial"/>
                                          <w:color w:val="auto"/>
                                        </w:rPr>
                                        <w:t xml:space="preserve">2014 </w:t>
                                      </w:r>
                                      <w:r w:rsidR="00AA3EEC" w:rsidRPr="0056569A">
                                        <w:rPr>
                                          <w:rFonts w:ascii="Arial" w:hAnsi="Arial"/>
                                          <w:color w:val="auto"/>
                                        </w:rPr>
                                        <w:t>–</w:t>
                                      </w:r>
                                      <w:r w:rsidRPr="0056569A">
                                        <w:rPr>
                                          <w:rFonts w:ascii="Arial" w:hAnsi="Arial"/>
                                          <w:color w:val="auto"/>
                                        </w:rPr>
                                        <w:t xml:space="preserve"> </w:t>
                                      </w:r>
                                      <w:r w:rsidR="00AA3EEC" w:rsidRPr="0056569A">
                                        <w:rPr>
                                          <w:rFonts w:ascii="Arial" w:hAnsi="Arial"/>
                                          <w:color w:val="auto"/>
                                        </w:rPr>
                                        <w:t xml:space="preserve">May </w:t>
                                      </w:r>
                                      <w:r w:rsidRPr="0056569A">
                                        <w:rPr>
                                          <w:rFonts w:ascii="Arial" w:hAnsi="Arial"/>
                                          <w:color w:val="auto"/>
                                        </w:rPr>
                                        <w:t>2016</w:t>
                                      </w:r>
                                    </w:p>
                                    <w:sdt>
                                      <w:sdtPr>
                                        <w:rPr>
                                          <w:rFonts w:ascii="Arial" w:hAnsi="Arial"/>
                                        </w:rPr>
                                        <w:id w:val="510497578"/>
                                        <w:placeholder>
                                          <w:docPart w:val="0E721518F0F29744BB24E71E23DCBDD3"/>
                                        </w:placeholder>
                                      </w:sdtPr>
                                      <w:sdtEndPr/>
                                      <w:sdtContent>
                                        <w:p w14:paraId="40F6125A" w14:textId="77777777" w:rsidR="00173106" w:rsidRPr="0056569A" w:rsidRDefault="00173106" w:rsidP="0085642F">
                                          <w:pPr>
                                            <w:pStyle w:val="BodyText"/>
                                            <w:spacing w:line="180" w:lineRule="exact"/>
                                            <w:rPr>
                                              <w:rFonts w:ascii="Arial" w:hAnsi="Arial"/>
                                            </w:rPr>
                                          </w:pPr>
                                          <w:r w:rsidRPr="0056569A">
                                            <w:rPr>
                                              <w:rFonts w:ascii="Arial" w:hAnsi="Arial"/>
                                            </w:rPr>
                                            <w:t>Student Occupational Therapy Association</w:t>
                                          </w:r>
                                        </w:p>
                                        <w:sdt>
                                          <w:sdtPr>
                                            <w:rPr>
                                              <w:rFonts w:ascii="Arial" w:eastAsiaTheme="minorEastAsia" w:hAnsi="Arial" w:cstheme="minorBidi"/>
                                              <w:bCs w:val="0"/>
                                              <w:color w:val="auto"/>
                                              <w:sz w:val="20"/>
                                            </w:rPr>
                                            <w:id w:val="-1649277113"/>
                                            <w:placeholder>
                                              <w:docPart w:val="EADE36DCC8329146971D3FCB9A9A3965"/>
                                            </w:placeholder>
                                          </w:sdtPr>
                                          <w:sdtEndPr/>
                                          <w:sdtContent>
                                            <w:p w14:paraId="6CB09702" w14:textId="62D84E54" w:rsidR="00173106" w:rsidRPr="0056569A" w:rsidRDefault="00173106" w:rsidP="0085642F">
                                              <w:pPr>
                                                <w:pStyle w:val="Heading2"/>
                                                <w:spacing w:line="180" w:lineRule="exact"/>
                                                <w:rPr>
                                                  <w:rFonts w:ascii="Arial" w:hAnsi="Arial"/>
                                                  <w:color w:val="auto"/>
                                                </w:rPr>
                                              </w:pPr>
                                              <w:r w:rsidRPr="0056569A">
                                                <w:rPr>
                                                  <w:rFonts w:ascii="Arial" w:hAnsi="Arial"/>
                                                  <w:b/>
                                                  <w:color w:val="auto"/>
                                                </w:rPr>
                                                <w:t>PMPD</w:t>
                                              </w:r>
                                              <w:r w:rsidR="00AA3EEC" w:rsidRPr="0056569A">
                                                <w:rPr>
                                                  <w:rFonts w:ascii="Arial" w:hAnsi="Arial"/>
                                                  <w:color w:val="auto"/>
                                                </w:rPr>
                                                <w:tab/>
                                              </w:r>
                                              <w:r w:rsidR="00AA3EEC" w:rsidRPr="0056569A">
                                                <w:rPr>
                                                  <w:rFonts w:ascii="Arial" w:hAnsi="Arial"/>
                                                  <w:color w:val="auto"/>
                                                </w:rPr>
                                                <w:tab/>
                                              </w:r>
                                              <w:r w:rsidR="00AA3EEC" w:rsidRPr="0056569A">
                                                <w:rPr>
                                                  <w:rFonts w:ascii="Arial" w:hAnsi="Arial"/>
                                                  <w:color w:val="auto"/>
                                                </w:rPr>
                                                <w:tab/>
                                              </w:r>
                                              <w:r w:rsidR="00AA3EEC" w:rsidRPr="0056569A">
                                                <w:rPr>
                                                  <w:rFonts w:ascii="Arial" w:hAnsi="Arial"/>
                                                  <w:color w:val="auto"/>
                                                </w:rPr>
                                                <w:tab/>
                                                <w:t xml:space="preserve">     January </w:t>
                                              </w:r>
                                              <w:r w:rsidRPr="0056569A">
                                                <w:rPr>
                                                  <w:rFonts w:ascii="Arial" w:hAnsi="Arial"/>
                                                  <w:color w:val="auto"/>
                                                </w:rPr>
                                                <w:t xml:space="preserve">2014 </w:t>
                                              </w:r>
                                              <w:r w:rsidR="00AA3EEC" w:rsidRPr="0056569A">
                                                <w:rPr>
                                                  <w:rFonts w:ascii="Arial" w:hAnsi="Arial"/>
                                                  <w:color w:val="auto"/>
                                                </w:rPr>
                                                <w:t>–</w:t>
                                              </w:r>
                                              <w:r w:rsidRPr="0056569A">
                                                <w:rPr>
                                                  <w:rFonts w:ascii="Arial" w:hAnsi="Arial"/>
                                                  <w:color w:val="auto"/>
                                                </w:rPr>
                                                <w:t xml:space="preserve"> </w:t>
                                              </w:r>
                                              <w:r w:rsidR="00AA3EEC" w:rsidRPr="0056569A">
                                                <w:rPr>
                                                  <w:rFonts w:ascii="Arial" w:hAnsi="Arial"/>
                                                  <w:color w:val="auto"/>
                                                </w:rPr>
                                                <w:t xml:space="preserve">May </w:t>
                                              </w:r>
                                              <w:r w:rsidRPr="0056569A">
                                                <w:rPr>
                                                  <w:rFonts w:ascii="Arial" w:hAnsi="Arial"/>
                                                  <w:color w:val="auto"/>
                                                </w:rPr>
                                                <w:t>2016</w:t>
                                              </w:r>
                                            </w:p>
                                            <w:sdt>
                                              <w:sdtPr>
                                                <w:rPr>
                                                  <w:rFonts w:ascii="Arial" w:hAnsi="Arial"/>
                                                </w:rPr>
                                                <w:id w:val="-2128461976"/>
                                                <w:placeholder>
                                                  <w:docPart w:val="C253DD6C7854D14081F87AFDFD21066A"/>
                                                </w:placeholder>
                                              </w:sdtPr>
                                              <w:sdtEndPr/>
                                              <w:sdtContent>
                                                <w:p w14:paraId="00E82B48" w14:textId="5A916752" w:rsidR="00173106" w:rsidRPr="0056569A" w:rsidRDefault="00173106" w:rsidP="0085642F">
                                                  <w:pPr>
                                                    <w:pStyle w:val="BodyText"/>
                                                    <w:spacing w:line="180" w:lineRule="exact"/>
                                                    <w:rPr>
                                                      <w:rFonts w:ascii="Arial" w:hAnsi="Arial"/>
                                                    </w:rPr>
                                                  </w:pPr>
                                                  <w:r w:rsidRPr="0056569A">
                                                    <w:rPr>
                                                      <w:rFonts w:ascii="Arial" w:hAnsi="Arial"/>
                                                    </w:rPr>
                                                    <w:t>Pre-Medical Pre-Dental Association</w:t>
                                                  </w:r>
                                                </w:p>
                                              </w:sdtContent>
                                            </w:sdt>
                                          </w:sdtContent>
                                        </w:sdt>
                                      </w:sdtContent>
                                    </w:sdt>
                                  </w:sdtContent>
                                </w:sdt>
                              </w:sdtContent>
                            </w:sdt>
                          </w:sdtContent>
                        </w:sdt>
                      </w:sdtContent>
                    </w:sdt>
                  </w:sdtContent>
                </w:sdt>
              </w:sdtContent>
            </w:sdt>
          </w:sdtContent>
        </w:sdt>
      </w:sdtContent>
    </w:sdt>
    <w:p w14:paraId="7D24CD05" w14:textId="77777777" w:rsidR="00075E2D" w:rsidRPr="00F8778D" w:rsidRDefault="00086D53">
      <w:pPr>
        <w:pStyle w:val="Heading1"/>
        <w:rPr>
          <w:rFonts w:ascii="Arial" w:hAnsi="Arial"/>
          <w:b/>
          <w:color w:val="5F5F5F" w:themeColor="accent5"/>
        </w:rPr>
      </w:pPr>
      <w:r w:rsidRPr="00F8778D">
        <w:rPr>
          <w:rFonts w:ascii="Arial" w:hAnsi="Arial"/>
          <w:b/>
          <w:color w:val="5F5F5F" w:themeColor="accent5"/>
        </w:rPr>
        <w:t>Skills</w:t>
      </w:r>
    </w:p>
    <w:sdt>
      <w:sdtPr>
        <w:rPr>
          <w:rFonts w:ascii="Arial" w:hAnsi="Arial"/>
        </w:rPr>
        <w:id w:val="9459754"/>
        <w:placeholder>
          <w:docPart w:val="1D9A4054FFC2394A801FE986B6661CA8"/>
        </w:placeholder>
      </w:sdtPr>
      <w:sdtEndPr/>
      <w:sdtContent>
        <w:p w14:paraId="42C60B4E" w14:textId="7FC86A42" w:rsidR="00CB2265" w:rsidRPr="0056569A" w:rsidRDefault="00CB2265" w:rsidP="0014678F">
          <w:pPr>
            <w:pStyle w:val="BodyText"/>
            <w:spacing w:line="180" w:lineRule="exact"/>
            <w:ind w:right="230"/>
            <w:rPr>
              <w:rFonts w:ascii="Arial" w:hAnsi="Arial"/>
            </w:rPr>
          </w:pPr>
          <w:r w:rsidRPr="0056569A">
            <w:rPr>
              <w:rFonts w:ascii="Arial" w:hAnsi="Arial"/>
            </w:rPr>
            <w:t>Fluent verbal</w:t>
          </w:r>
          <w:r w:rsidR="00810DC0" w:rsidRPr="0056569A">
            <w:rPr>
              <w:rFonts w:ascii="Arial" w:hAnsi="Arial"/>
            </w:rPr>
            <w:t xml:space="preserve"> &amp; written communication in</w:t>
          </w:r>
          <w:r w:rsidRPr="0056569A">
            <w:rPr>
              <w:rFonts w:ascii="Arial" w:hAnsi="Arial"/>
            </w:rPr>
            <w:t xml:space="preserve"> English and Spanish</w:t>
          </w:r>
          <w:bookmarkStart w:id="0" w:name="_GoBack"/>
          <w:bookmarkEnd w:id="0"/>
        </w:p>
        <w:p w14:paraId="38330BF6" w14:textId="0BEF4AED" w:rsidR="00810DC0" w:rsidRPr="0056569A" w:rsidRDefault="00810DC0" w:rsidP="0014678F">
          <w:pPr>
            <w:pStyle w:val="BodyText"/>
            <w:spacing w:line="180" w:lineRule="exact"/>
            <w:ind w:right="230"/>
            <w:rPr>
              <w:rFonts w:ascii="Arial" w:hAnsi="Arial"/>
            </w:rPr>
          </w:pPr>
          <w:r w:rsidRPr="0056569A">
            <w:rPr>
              <w:rFonts w:ascii="Arial" w:hAnsi="Arial"/>
            </w:rPr>
            <w:t>Strong problem solving abilities, organization</w:t>
          </w:r>
          <w:r w:rsidR="00AA5F5F" w:rsidRPr="0056569A">
            <w:rPr>
              <w:rFonts w:ascii="Arial" w:hAnsi="Arial"/>
            </w:rPr>
            <w:t>, support</w:t>
          </w:r>
          <w:r w:rsidRPr="0056569A">
            <w:rPr>
              <w:rFonts w:ascii="Arial" w:hAnsi="Arial"/>
            </w:rPr>
            <w:t xml:space="preserve"> and personal skills</w:t>
          </w:r>
        </w:p>
        <w:p w14:paraId="62881851" w14:textId="3772839C" w:rsidR="00B72E6A" w:rsidRPr="0056569A" w:rsidRDefault="00CB2265" w:rsidP="0014678F">
          <w:pPr>
            <w:pStyle w:val="BodyText"/>
            <w:spacing w:line="180" w:lineRule="exact"/>
            <w:ind w:right="230"/>
            <w:rPr>
              <w:rFonts w:ascii="Arial" w:hAnsi="Arial"/>
            </w:rPr>
          </w:pPr>
          <w:r w:rsidRPr="0056569A">
            <w:rPr>
              <w:rFonts w:ascii="Arial" w:hAnsi="Arial"/>
            </w:rPr>
            <w:t>Skilled with Microsoft Word, Excel and PowerPoint</w:t>
          </w:r>
        </w:p>
      </w:sdtContent>
    </w:sdt>
    <w:sectPr w:rsidR="00B72E6A" w:rsidRPr="0056569A"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799A5" w14:textId="77777777" w:rsidR="00810DC0" w:rsidRDefault="00810DC0">
      <w:pPr>
        <w:spacing w:line="240" w:lineRule="auto"/>
      </w:pPr>
      <w:r>
        <w:separator/>
      </w:r>
    </w:p>
  </w:endnote>
  <w:endnote w:type="continuationSeparator" w:id="0">
    <w:p w14:paraId="09CA5570" w14:textId="77777777" w:rsidR="00810DC0" w:rsidRDefault="00810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5E" w14:textId="77777777" w:rsidR="00810DC0" w:rsidRDefault="00810DC0">
    <w:pPr>
      <w:pStyle w:val="Footer"/>
    </w:pPr>
    <w:r>
      <w:fldChar w:fldCharType="begin"/>
    </w:r>
    <w:r>
      <w:instrText xml:space="preserve"> Page </w:instrText>
    </w:r>
    <w:r>
      <w:fldChar w:fldCharType="separate"/>
    </w:r>
    <w:r w:rsidR="00E03B0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1F6F4" w14:textId="77777777" w:rsidR="00810DC0" w:rsidRDefault="00810DC0">
      <w:pPr>
        <w:spacing w:line="240" w:lineRule="auto"/>
      </w:pPr>
      <w:r>
        <w:separator/>
      </w:r>
    </w:p>
  </w:footnote>
  <w:footnote w:type="continuationSeparator" w:id="0">
    <w:p w14:paraId="295A089E" w14:textId="77777777" w:rsidR="00810DC0" w:rsidRDefault="00810DC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10DC0" w14:paraId="662CF0CF" w14:textId="77777777">
      <w:tc>
        <w:tcPr>
          <w:tcW w:w="8298" w:type="dxa"/>
          <w:vAlign w:val="center"/>
        </w:tcPr>
        <w:p w14:paraId="4E568261" w14:textId="77777777" w:rsidR="00810DC0" w:rsidRDefault="00810DC0">
          <w:pPr>
            <w:pStyle w:val="Title"/>
          </w:pPr>
        </w:p>
      </w:tc>
      <w:tc>
        <w:tcPr>
          <w:tcW w:w="2718" w:type="dxa"/>
          <w:vAlign w:val="center"/>
        </w:tcPr>
        <w:p w14:paraId="67D4B4E7" w14:textId="77777777" w:rsidR="00810DC0" w:rsidRDefault="00810DC0">
          <w:pPr>
            <w:pStyle w:val="Boxes"/>
          </w:pPr>
          <w:r>
            <w:rPr>
              <w:noProof/>
            </w:rPr>
            <w:drawing>
              <wp:inline distT="0" distB="0" distL="0" distR="0" wp14:anchorId="00DFB69F" wp14:editId="216D956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40A6220" wp14:editId="1D631758">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D833F27" wp14:editId="2F1ABBDC">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FA5AC62" wp14:editId="01D2EDB1">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13F55AB9" wp14:editId="46A62042">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51F2ECE" w14:textId="77777777" w:rsidR="00810DC0" w:rsidRDefault="00810D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10DC0" w:rsidRPr="00C22498" w14:paraId="6DF031FD" w14:textId="77777777">
      <w:tc>
        <w:tcPr>
          <w:tcW w:w="8298" w:type="dxa"/>
          <w:vAlign w:val="center"/>
        </w:tcPr>
        <w:p w14:paraId="7E64302F" w14:textId="77777777" w:rsidR="00810DC0" w:rsidRPr="00C22498" w:rsidRDefault="00810DC0">
          <w:pPr>
            <w:pStyle w:val="Title"/>
            <w:rPr>
              <w:color w:val="auto"/>
            </w:rPr>
          </w:pPr>
          <w:r w:rsidRPr="00C22498">
            <w:rPr>
              <w:color w:val="auto"/>
            </w:rPr>
            <w:t>Aldys Grullon</w:t>
          </w:r>
        </w:p>
      </w:tc>
      <w:tc>
        <w:tcPr>
          <w:tcW w:w="2718" w:type="dxa"/>
          <w:vAlign w:val="center"/>
        </w:tcPr>
        <w:p w14:paraId="6499737B" w14:textId="77777777" w:rsidR="00810DC0" w:rsidRPr="00C22498" w:rsidRDefault="00810DC0">
          <w:pPr>
            <w:pStyle w:val="Boxes"/>
          </w:pPr>
          <w:r w:rsidRPr="00C22498">
            <w:rPr>
              <w:noProof/>
            </w:rPr>
            <w:drawing>
              <wp:inline distT="0" distB="0" distL="0" distR="0" wp14:anchorId="6E306588" wp14:editId="51B3FF4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C22498">
            <w:t xml:space="preserve"> </w:t>
          </w:r>
          <w:r w:rsidRPr="00C22498">
            <w:rPr>
              <w:noProof/>
            </w:rPr>
            <w:drawing>
              <wp:inline distT="0" distB="0" distL="0" distR="0" wp14:anchorId="01551DCA" wp14:editId="39647D7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C22498">
            <w:t xml:space="preserve"> </w:t>
          </w:r>
          <w:r w:rsidRPr="00C22498">
            <w:rPr>
              <w:noProof/>
            </w:rPr>
            <w:drawing>
              <wp:inline distT="0" distB="0" distL="0" distR="0" wp14:anchorId="5F2D0E39" wp14:editId="5E879286">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C22498">
            <w:t xml:space="preserve"> </w:t>
          </w:r>
          <w:r w:rsidRPr="00C22498">
            <w:rPr>
              <w:noProof/>
            </w:rPr>
            <w:drawing>
              <wp:inline distT="0" distB="0" distL="0" distR="0" wp14:anchorId="120CF526" wp14:editId="16257DD0">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C22498">
            <w:t xml:space="preserve"> </w:t>
          </w:r>
          <w:r w:rsidRPr="00C22498">
            <w:rPr>
              <w:noProof/>
            </w:rPr>
            <w:drawing>
              <wp:inline distT="0" distB="0" distL="0" distR="0" wp14:anchorId="37584138" wp14:editId="4FCAE513">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2BA9DDD" w14:textId="77777777" w:rsidR="00810DC0" w:rsidRPr="00C22498" w:rsidRDefault="00810DC0">
    <w:pPr>
      <w:pStyle w:val="ContactDetails"/>
      <w:rPr>
        <w:color w:val="auto"/>
      </w:rPr>
    </w:pPr>
    <w:r w:rsidRPr="00C22498">
      <w:rPr>
        <w:color w:val="auto"/>
      </w:rPr>
      <w:t xml:space="preserve">242 Sheridan Avenue </w:t>
    </w:r>
    <w:r w:rsidRPr="00C22498">
      <w:rPr>
        <w:color w:val="auto"/>
      </w:rPr>
      <w:sym w:font="Wingdings 2" w:char="F097"/>
    </w:r>
    <w:r w:rsidRPr="00C22498">
      <w:rPr>
        <w:color w:val="auto"/>
      </w:rPr>
      <w:t xml:space="preserve"> Roselle Park, New Jersey 07204 </w:t>
    </w:r>
    <w:r w:rsidRPr="00C22498">
      <w:rPr>
        <w:color w:val="auto"/>
      </w:rPr>
      <w:sym w:font="Wingdings 2" w:char="F097"/>
    </w:r>
    <w:r w:rsidRPr="00C22498">
      <w:rPr>
        <w:color w:val="auto"/>
      </w:rPr>
      <w:t xml:space="preserve"> Mobile: (908) 400-0551 </w:t>
    </w:r>
    <w:r w:rsidRPr="00C22498">
      <w:rPr>
        <w:color w:val="auto"/>
      </w:rPr>
      <w:sym w:font="Wingdings 2" w:char="F097"/>
    </w:r>
    <w:r w:rsidRPr="00C22498">
      <w:rPr>
        <w:color w:val="auto"/>
      </w:rPr>
      <w:t xml:space="preserve"> E-Mail: grulloal@gmail.com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B2B2B2" w:themeColor="accent2"/>
      </w:rPr>
    </w:lvl>
  </w:abstractNum>
  <w:abstractNum w:abstractNumId="10">
    <w:nsid w:val="47292BA3"/>
    <w:multiLevelType w:val="hybridMultilevel"/>
    <w:tmpl w:val="7112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22498"/>
    <w:rsid w:val="00054529"/>
    <w:rsid w:val="000701EF"/>
    <w:rsid w:val="00075E2D"/>
    <w:rsid w:val="00086D53"/>
    <w:rsid w:val="00090227"/>
    <w:rsid w:val="0009325B"/>
    <w:rsid w:val="000B771B"/>
    <w:rsid w:val="00123D1D"/>
    <w:rsid w:val="0014678F"/>
    <w:rsid w:val="00155C5A"/>
    <w:rsid w:val="00167435"/>
    <w:rsid w:val="00173106"/>
    <w:rsid w:val="001D1763"/>
    <w:rsid w:val="0020329B"/>
    <w:rsid w:val="00221217"/>
    <w:rsid w:val="00236328"/>
    <w:rsid w:val="002459FA"/>
    <w:rsid w:val="00295FDE"/>
    <w:rsid w:val="002F289E"/>
    <w:rsid w:val="00305A57"/>
    <w:rsid w:val="00375B91"/>
    <w:rsid w:val="00384A5F"/>
    <w:rsid w:val="003D1D4B"/>
    <w:rsid w:val="003D270A"/>
    <w:rsid w:val="003F7AF2"/>
    <w:rsid w:val="00485D2C"/>
    <w:rsid w:val="004C4194"/>
    <w:rsid w:val="004D3C75"/>
    <w:rsid w:val="004D6E93"/>
    <w:rsid w:val="004E3669"/>
    <w:rsid w:val="0056569A"/>
    <w:rsid w:val="005821CD"/>
    <w:rsid w:val="005A0296"/>
    <w:rsid w:val="005D4B07"/>
    <w:rsid w:val="00622AA9"/>
    <w:rsid w:val="00626D9A"/>
    <w:rsid w:val="00687AD2"/>
    <w:rsid w:val="006B0844"/>
    <w:rsid w:val="006B7255"/>
    <w:rsid w:val="006F3CD7"/>
    <w:rsid w:val="007064B7"/>
    <w:rsid w:val="007571CC"/>
    <w:rsid w:val="007D1E52"/>
    <w:rsid w:val="00810DC0"/>
    <w:rsid w:val="0085642F"/>
    <w:rsid w:val="008A1340"/>
    <w:rsid w:val="008B03EE"/>
    <w:rsid w:val="008E013E"/>
    <w:rsid w:val="008E49EF"/>
    <w:rsid w:val="008F2325"/>
    <w:rsid w:val="009548E1"/>
    <w:rsid w:val="00974B9C"/>
    <w:rsid w:val="009843EA"/>
    <w:rsid w:val="009D1987"/>
    <w:rsid w:val="009F4DF7"/>
    <w:rsid w:val="00A52B1B"/>
    <w:rsid w:val="00A61090"/>
    <w:rsid w:val="00A635B4"/>
    <w:rsid w:val="00AA3EEC"/>
    <w:rsid w:val="00AA4028"/>
    <w:rsid w:val="00AA5F5F"/>
    <w:rsid w:val="00AD5EA8"/>
    <w:rsid w:val="00B72E6A"/>
    <w:rsid w:val="00B85A88"/>
    <w:rsid w:val="00B908DF"/>
    <w:rsid w:val="00BB0297"/>
    <w:rsid w:val="00BE1356"/>
    <w:rsid w:val="00BE2BC8"/>
    <w:rsid w:val="00C22498"/>
    <w:rsid w:val="00C87FD5"/>
    <w:rsid w:val="00CA2C02"/>
    <w:rsid w:val="00CB2265"/>
    <w:rsid w:val="00CB423D"/>
    <w:rsid w:val="00CF042E"/>
    <w:rsid w:val="00D13D61"/>
    <w:rsid w:val="00D548A5"/>
    <w:rsid w:val="00E03B03"/>
    <w:rsid w:val="00F05EB6"/>
    <w:rsid w:val="00F20223"/>
    <w:rsid w:val="00F26891"/>
    <w:rsid w:val="00F568C3"/>
    <w:rsid w:val="00F71DCF"/>
    <w:rsid w:val="00F8778D"/>
    <w:rsid w:val="00FA00F5"/>
    <w:rsid w:val="00FF1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B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B2B2B2"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DDDDD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B2B2B2"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DDDDD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075E2D"/>
    <w:rPr>
      <w:color w:val="B2B2B2"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DDDDD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DDDDD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075E2D"/>
    <w:rPr>
      <w:b/>
      <w:bCs/>
      <w:i/>
      <w:iCs/>
      <w:color w:val="DDDDD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A5A5A5" w:themeColor="accent1" w:themeShade="BF"/>
      <w:sz w:val="28"/>
      <w:szCs w:val="28"/>
    </w:rPr>
  </w:style>
  <w:style w:type="paragraph" w:customStyle="1" w:styleId="1D9A4054FFC2394A801FE986B6661CA8">
    <w:name w:val="1D9A4054FFC2394A801FE986B6661CA8"/>
    <w:rsid w:val="00BE1356"/>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B2B2B2"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DDDDD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B2B2B2"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DDDDD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075E2D"/>
    <w:rPr>
      <w:color w:val="B2B2B2"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DDDDD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DDDDD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075E2D"/>
    <w:rPr>
      <w:b/>
      <w:bCs/>
      <w:i/>
      <w:iCs/>
      <w:color w:val="DDDDD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A5A5A5" w:themeColor="accent1" w:themeShade="BF"/>
      <w:sz w:val="28"/>
      <w:szCs w:val="28"/>
    </w:rPr>
  </w:style>
  <w:style w:type="paragraph" w:customStyle="1" w:styleId="1D9A4054FFC2394A801FE986B6661CA8">
    <w:name w:val="1D9A4054FFC2394A801FE986B6661CA8"/>
    <w:rsid w:val="00BE1356"/>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4C0CE027A8644C89B3E8228AFD0644"/>
        <w:category>
          <w:name w:val="General"/>
          <w:gallery w:val="placeholder"/>
        </w:category>
        <w:types>
          <w:type w:val="bbPlcHdr"/>
        </w:types>
        <w:behaviors>
          <w:behavior w:val="content"/>
        </w:behaviors>
        <w:guid w:val="{95C787D3-24B1-3944-9ED7-AC1FCE7BE832}"/>
      </w:docPartPr>
      <w:docPartBody>
        <w:p w:rsidR="000F427E" w:rsidRDefault="000F427E">
          <w:pPr>
            <w:pStyle w:val="5C4C0CE027A8644C89B3E8228AFD064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FA88FDFFA1B3145B9CC9A3C10B42A3C"/>
        <w:category>
          <w:name w:val="General"/>
          <w:gallery w:val="placeholder"/>
        </w:category>
        <w:types>
          <w:type w:val="bbPlcHdr"/>
        </w:types>
        <w:behaviors>
          <w:behavior w:val="content"/>
        </w:behaviors>
        <w:guid w:val="{19F75C5C-CDE5-4345-BAF8-4071D6DD3306}"/>
      </w:docPartPr>
      <w:docPartBody>
        <w:p w:rsidR="000F427E" w:rsidRDefault="000F427E">
          <w:pPr>
            <w:pStyle w:val="6FA88FDFFA1B3145B9CC9A3C10B42A3C"/>
          </w:pPr>
          <w:r>
            <w:t>Lorem ipsum dolor</w:t>
          </w:r>
        </w:p>
      </w:docPartBody>
    </w:docPart>
    <w:docPart>
      <w:docPartPr>
        <w:name w:val="5048E618151BE941A2AFC28877008A2A"/>
        <w:category>
          <w:name w:val="General"/>
          <w:gallery w:val="placeholder"/>
        </w:category>
        <w:types>
          <w:type w:val="bbPlcHdr"/>
        </w:types>
        <w:behaviors>
          <w:behavior w:val="content"/>
        </w:behaviors>
        <w:guid w:val="{F1C8CBD1-BBCB-A748-BDBA-B9CABEAC7A42}"/>
      </w:docPartPr>
      <w:docPartBody>
        <w:p w:rsidR="000F427E" w:rsidRDefault="000F427E">
          <w:pPr>
            <w:pStyle w:val="ListBullet"/>
          </w:pPr>
          <w:r>
            <w:t>Etiam cursus suscipit enim. Nulla facilisi. Integer eleifend diam eu diam. Donec dapibus enim sollicitudin nulla. Nam hendrerit. Nunc id nisi. Curabitur sed neque. Pellentesque placerat consequat pede.</w:t>
          </w:r>
        </w:p>
        <w:p w:rsidR="000F427E" w:rsidRDefault="000F427E">
          <w:pPr>
            <w:pStyle w:val="ListBullet"/>
          </w:pPr>
          <w:r>
            <w:t>Nullam dapibus elementum metus. Aenean libero sem, commodo euismod, imperdiet et, molestie vel, neque. Duis nec sapien eu pede consectetuer placerat.</w:t>
          </w:r>
        </w:p>
        <w:p w:rsidR="000F427E" w:rsidRDefault="000F427E">
          <w:pPr>
            <w:pStyle w:val="5048E618151BE941A2AFC28877008A2A"/>
          </w:pPr>
          <w:r>
            <w:t>Pellentesque interdum, tellus non consectetuer mattis, lectus eros volutpat nunc, auctor nonummy nulla lectus nec tellus. Aliquam hendrerit lorem vulputate turpis.</w:t>
          </w:r>
        </w:p>
      </w:docPartBody>
    </w:docPart>
    <w:docPart>
      <w:docPartPr>
        <w:name w:val="FA4A8E285A9218489EEE1BEF33BD6C54"/>
        <w:category>
          <w:name w:val="General"/>
          <w:gallery w:val="placeholder"/>
        </w:category>
        <w:types>
          <w:type w:val="bbPlcHdr"/>
        </w:types>
        <w:behaviors>
          <w:behavior w:val="content"/>
        </w:behaviors>
        <w:guid w:val="{5CCED134-A950-5445-AD12-2A8C47A75F39}"/>
      </w:docPartPr>
      <w:docPartBody>
        <w:p w:rsidR="000F427E" w:rsidRDefault="000F427E">
          <w:pPr>
            <w:pStyle w:val="FA4A8E285A9218489EEE1BEF33BD6C54"/>
          </w:pPr>
          <w:r>
            <w:t>Lorem ipsum dolor</w:t>
          </w:r>
        </w:p>
      </w:docPartBody>
    </w:docPart>
    <w:docPart>
      <w:docPartPr>
        <w:name w:val="0015ED3B97D8134C8BBED2EBBDA31B1B"/>
        <w:category>
          <w:name w:val="General"/>
          <w:gallery w:val="placeholder"/>
        </w:category>
        <w:types>
          <w:type w:val="bbPlcHdr"/>
        </w:types>
        <w:behaviors>
          <w:behavior w:val="content"/>
        </w:behaviors>
        <w:guid w:val="{DAB711EC-9095-D047-9E2F-D1C3C8738A54}"/>
      </w:docPartPr>
      <w:docPartBody>
        <w:p w:rsidR="000F427E" w:rsidRDefault="000F427E">
          <w:pPr>
            <w:pStyle w:val="ListBullet"/>
          </w:pPr>
          <w:r>
            <w:t>Etiam cursus suscipit enim. Nulla facilisi. Integer eleifend diam eu diam. Donec dapibus enim sollicitudin nulla. Nam hendrerit. Nunc id nisi. Curabitur sed neque. Pellentesque placerat consequat pede.</w:t>
          </w:r>
        </w:p>
        <w:p w:rsidR="000F427E" w:rsidRDefault="000F427E">
          <w:pPr>
            <w:pStyle w:val="ListBullet"/>
          </w:pPr>
          <w:r>
            <w:t>Nullam dapibus elementum metus. Aenean libero sem, commodo euismod, imperdiet et, molestie vel, neque. Duis nec sapien eu pede consectetuer placerat.</w:t>
          </w:r>
        </w:p>
        <w:p w:rsidR="000F427E" w:rsidRDefault="000F427E">
          <w:pPr>
            <w:pStyle w:val="0015ED3B97D8134C8BBED2EBBDA31B1B"/>
          </w:pPr>
          <w:r>
            <w:t>Pellentesque interdum, tellus non consectetuer mattis, lectus eros volutpat nunc, auctor nonummy nulla lectus nec tellus. Aliquam hendrerit lorem vulputate turpis.</w:t>
          </w:r>
        </w:p>
      </w:docPartBody>
    </w:docPart>
    <w:docPart>
      <w:docPartPr>
        <w:name w:val="F9466E476198D0439EFCE87F84E716BB"/>
        <w:category>
          <w:name w:val="General"/>
          <w:gallery w:val="placeholder"/>
        </w:category>
        <w:types>
          <w:type w:val="bbPlcHdr"/>
        </w:types>
        <w:behaviors>
          <w:behavior w:val="content"/>
        </w:behaviors>
        <w:guid w:val="{B6F853A1-C966-C142-8BC8-10C635A2DAAB}"/>
      </w:docPartPr>
      <w:docPartBody>
        <w:p w:rsidR="000F427E" w:rsidRDefault="000F427E">
          <w:pPr>
            <w:pStyle w:val="F9466E476198D0439EFCE87F84E716BB"/>
          </w:pPr>
          <w:r>
            <w:t>Aliquam dapibus.</w:t>
          </w:r>
        </w:p>
      </w:docPartBody>
    </w:docPart>
    <w:docPart>
      <w:docPartPr>
        <w:name w:val="7F4D901331A00D4A82B0F379934CDA2E"/>
        <w:category>
          <w:name w:val="General"/>
          <w:gallery w:val="placeholder"/>
        </w:category>
        <w:types>
          <w:type w:val="bbPlcHdr"/>
        </w:types>
        <w:behaviors>
          <w:behavior w:val="content"/>
        </w:behaviors>
        <w:guid w:val="{EBDB24A6-DABE-204B-BDA4-BAF22A26A060}"/>
      </w:docPartPr>
      <w:docPartBody>
        <w:p w:rsidR="000F427E" w:rsidRDefault="000F427E">
          <w:pPr>
            <w:pStyle w:val="7F4D901331A00D4A82B0F379934CDA2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9A4054FFC2394A801FE986B6661CA8"/>
        <w:category>
          <w:name w:val="General"/>
          <w:gallery w:val="placeholder"/>
        </w:category>
        <w:types>
          <w:type w:val="bbPlcHdr"/>
        </w:types>
        <w:behaviors>
          <w:behavior w:val="content"/>
        </w:behaviors>
        <w:guid w:val="{D1A971B0-0CD5-F84B-AD75-D4BA9D3ECD12}"/>
      </w:docPartPr>
      <w:docPartBody>
        <w:p w:rsidR="000F427E" w:rsidRDefault="000F427E">
          <w:pPr>
            <w:pStyle w:val="1D9A4054FFC2394A801FE986B6661CA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118D23FBC8CCEF49A6D6471431C894B8"/>
        <w:category>
          <w:name w:val="General"/>
          <w:gallery w:val="placeholder"/>
        </w:category>
        <w:types>
          <w:type w:val="bbPlcHdr"/>
        </w:types>
        <w:behaviors>
          <w:behavior w:val="content"/>
        </w:behaviors>
        <w:guid w:val="{CE3F9AD5-3A89-D04E-8BE6-57F4DE0D277C}"/>
      </w:docPartPr>
      <w:docPartBody>
        <w:p w:rsidR="000F427E" w:rsidRDefault="000F427E" w:rsidP="000F427E">
          <w:pPr>
            <w:pStyle w:val="118D23FBC8CCEF49A6D6471431C894B8"/>
          </w:pPr>
          <w:r>
            <w:t>Lorem ipsum dolor</w:t>
          </w:r>
        </w:p>
      </w:docPartBody>
    </w:docPart>
    <w:docPart>
      <w:docPartPr>
        <w:name w:val="7862E6B594B71E45AD18DD821FF5D83D"/>
        <w:category>
          <w:name w:val="General"/>
          <w:gallery w:val="placeholder"/>
        </w:category>
        <w:types>
          <w:type w:val="bbPlcHdr"/>
        </w:types>
        <w:behaviors>
          <w:behavior w:val="content"/>
        </w:behaviors>
        <w:guid w:val="{0F0C6F3B-083B-D54F-99A8-A444CF4F5ACE}"/>
      </w:docPartPr>
      <w:docPartBody>
        <w:p w:rsidR="000F427E" w:rsidRDefault="000F427E">
          <w:pPr>
            <w:pStyle w:val="ListBullet"/>
          </w:pPr>
          <w:r>
            <w:t>Etiam cursus suscipit enim. Nulla facilisi. Integer eleifend diam eu diam. Donec dapibus enim sollicitudin nulla. Nam hendrerit. Nunc id nisi. Curabitur sed neque. Pellentesque placerat consequat pede.</w:t>
          </w:r>
        </w:p>
        <w:p w:rsidR="000F427E" w:rsidRDefault="000F427E">
          <w:pPr>
            <w:pStyle w:val="ListBullet"/>
          </w:pPr>
          <w:r>
            <w:t>Nullam dapibus elementum metus. Aenean libero sem, commodo euismod, imperdiet et, molestie vel, neque. Duis nec sapien eu pede consectetuer placerat.</w:t>
          </w:r>
        </w:p>
        <w:p w:rsidR="000F427E" w:rsidRDefault="000F427E" w:rsidP="000F427E">
          <w:pPr>
            <w:pStyle w:val="7862E6B594B71E45AD18DD821FF5D83D"/>
          </w:pPr>
          <w:r>
            <w:t>Pellentesque interdum, tellus non consectetuer mattis, lectus eros volutpat nunc, auctor nonummy nulla lectus nec tellus. Aliquam hendrerit lorem vulputate turpis.</w:t>
          </w:r>
        </w:p>
      </w:docPartBody>
    </w:docPart>
    <w:docPart>
      <w:docPartPr>
        <w:name w:val="2679505768DC5D4DA50CD4C56540B0C7"/>
        <w:category>
          <w:name w:val="General"/>
          <w:gallery w:val="placeholder"/>
        </w:category>
        <w:types>
          <w:type w:val="bbPlcHdr"/>
        </w:types>
        <w:behaviors>
          <w:behavior w:val="content"/>
        </w:behaviors>
        <w:guid w:val="{F9D1FD28-BF27-FD48-ADA0-C1B85F30D4EC}"/>
      </w:docPartPr>
      <w:docPartBody>
        <w:p w:rsidR="000F427E" w:rsidRDefault="000F427E" w:rsidP="000F427E">
          <w:pPr>
            <w:pStyle w:val="2679505768DC5D4DA50CD4C56540B0C7"/>
          </w:pPr>
          <w:r>
            <w:t>Lorem ipsum dolor</w:t>
          </w:r>
        </w:p>
      </w:docPartBody>
    </w:docPart>
    <w:docPart>
      <w:docPartPr>
        <w:name w:val="E9065C8BBD9F6F4888BFED1DAA21D032"/>
        <w:category>
          <w:name w:val="General"/>
          <w:gallery w:val="placeholder"/>
        </w:category>
        <w:types>
          <w:type w:val="bbPlcHdr"/>
        </w:types>
        <w:behaviors>
          <w:behavior w:val="content"/>
        </w:behaviors>
        <w:guid w:val="{15C9E895-C1E0-F64F-91E6-5D2A74971472}"/>
      </w:docPartPr>
      <w:docPartBody>
        <w:p w:rsidR="000F427E" w:rsidRDefault="000F427E">
          <w:pPr>
            <w:pStyle w:val="ListBullet"/>
          </w:pPr>
          <w:r>
            <w:t>Etiam cursus suscipit enim. Nulla facilisi. Integer eleifend diam eu diam. Donec dapibus enim sollicitudin nulla. Nam hendrerit. Nunc id nisi. Curabitur sed neque. Pellentesque placerat consequat pede.</w:t>
          </w:r>
        </w:p>
        <w:p w:rsidR="000F427E" w:rsidRDefault="000F427E">
          <w:pPr>
            <w:pStyle w:val="ListBullet"/>
          </w:pPr>
          <w:r>
            <w:t>Nullam dapibus elementum metus. Aenean libero sem, commodo euismod, imperdiet et, molestie vel, neque. Duis nec sapien eu pede consectetuer placerat.</w:t>
          </w:r>
        </w:p>
        <w:p w:rsidR="000F427E" w:rsidRDefault="000F427E" w:rsidP="000F427E">
          <w:pPr>
            <w:pStyle w:val="E9065C8BBD9F6F4888BFED1DAA21D032"/>
          </w:pPr>
          <w:r>
            <w:t>Pellentesque interdum, tellus non consectetuer mattis, lectus eros volutpat nunc, auctor nonummy nulla lectus nec tellus. Aliquam hendrerit lorem vulputate turpis.</w:t>
          </w:r>
        </w:p>
      </w:docPartBody>
    </w:docPart>
    <w:docPart>
      <w:docPartPr>
        <w:name w:val="AD0FD06FF47EE94081B57E63BFE422EE"/>
        <w:category>
          <w:name w:val="General"/>
          <w:gallery w:val="placeholder"/>
        </w:category>
        <w:types>
          <w:type w:val="bbPlcHdr"/>
        </w:types>
        <w:behaviors>
          <w:behavior w:val="content"/>
        </w:behaviors>
        <w:guid w:val="{24AE4B7A-2A81-114E-956A-686B197BB4DF}"/>
      </w:docPartPr>
      <w:docPartBody>
        <w:p w:rsidR="000F427E" w:rsidRDefault="000F427E" w:rsidP="000F427E">
          <w:pPr>
            <w:pStyle w:val="AD0FD06FF47EE94081B57E63BFE422EE"/>
          </w:pPr>
          <w:r>
            <w:t>Aliquam dapibus.</w:t>
          </w:r>
        </w:p>
      </w:docPartBody>
    </w:docPart>
    <w:docPart>
      <w:docPartPr>
        <w:name w:val="2EB8647CD9309D4D95A397BBFD56D2D0"/>
        <w:category>
          <w:name w:val="General"/>
          <w:gallery w:val="placeholder"/>
        </w:category>
        <w:types>
          <w:type w:val="bbPlcHdr"/>
        </w:types>
        <w:behaviors>
          <w:behavior w:val="content"/>
        </w:behaviors>
        <w:guid w:val="{4A63736C-5739-204A-94FF-E6262C19DC58}"/>
      </w:docPartPr>
      <w:docPartBody>
        <w:p w:rsidR="000F427E" w:rsidRDefault="000F427E" w:rsidP="000F427E">
          <w:pPr>
            <w:pStyle w:val="2EB8647CD9309D4D95A397BBFD56D2D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4AB04C21427744FA710C0C029FB565B"/>
        <w:category>
          <w:name w:val="General"/>
          <w:gallery w:val="placeholder"/>
        </w:category>
        <w:types>
          <w:type w:val="bbPlcHdr"/>
        </w:types>
        <w:behaviors>
          <w:behavior w:val="content"/>
        </w:behaviors>
        <w:guid w:val="{5F8CED10-3EC3-6744-8337-6BE3FB0B5B27}"/>
      </w:docPartPr>
      <w:docPartBody>
        <w:p w:rsidR="000F427E" w:rsidRDefault="000F427E" w:rsidP="000F427E">
          <w:pPr>
            <w:pStyle w:val="74AB04C21427744FA710C0C029FB565B"/>
          </w:pPr>
          <w:r>
            <w:t>Aliquam dapibus.</w:t>
          </w:r>
        </w:p>
      </w:docPartBody>
    </w:docPart>
    <w:docPart>
      <w:docPartPr>
        <w:name w:val="8786121234020A4EB1D3C067056E808A"/>
        <w:category>
          <w:name w:val="General"/>
          <w:gallery w:val="placeholder"/>
        </w:category>
        <w:types>
          <w:type w:val="bbPlcHdr"/>
        </w:types>
        <w:behaviors>
          <w:behavior w:val="content"/>
        </w:behaviors>
        <w:guid w:val="{1F14AC42-3A1D-CF4B-99B5-88EDDDFC6C3C}"/>
      </w:docPartPr>
      <w:docPartBody>
        <w:p w:rsidR="000F427E" w:rsidRDefault="000F427E" w:rsidP="000F427E">
          <w:pPr>
            <w:pStyle w:val="8786121234020A4EB1D3C067056E808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C11D4E8DCBAE14A87B68725B02D3A62"/>
        <w:category>
          <w:name w:val="General"/>
          <w:gallery w:val="placeholder"/>
        </w:category>
        <w:types>
          <w:type w:val="bbPlcHdr"/>
        </w:types>
        <w:behaviors>
          <w:behavior w:val="content"/>
        </w:behaviors>
        <w:guid w:val="{EBE1C257-67C1-9A47-AA39-04FA268A6450}"/>
      </w:docPartPr>
      <w:docPartBody>
        <w:p w:rsidR="000F427E" w:rsidRDefault="000F427E" w:rsidP="000F427E">
          <w:pPr>
            <w:pStyle w:val="1C11D4E8DCBAE14A87B68725B02D3A6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CADEF3310494BA468B324231D418F9B6"/>
        <w:category>
          <w:name w:val="General"/>
          <w:gallery w:val="placeholder"/>
        </w:category>
        <w:types>
          <w:type w:val="bbPlcHdr"/>
        </w:types>
        <w:behaviors>
          <w:behavior w:val="content"/>
        </w:behaviors>
        <w:guid w:val="{3F575AB7-B320-D643-A371-2D0997DCDAC2}"/>
      </w:docPartPr>
      <w:docPartBody>
        <w:p w:rsidR="000F427E" w:rsidRDefault="000F427E" w:rsidP="000F427E">
          <w:pPr>
            <w:pStyle w:val="CADEF3310494BA468B324231D418F9B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2A6368622759E43832BAAFB4C9A7D91"/>
        <w:category>
          <w:name w:val="General"/>
          <w:gallery w:val="placeholder"/>
        </w:category>
        <w:types>
          <w:type w:val="bbPlcHdr"/>
        </w:types>
        <w:behaviors>
          <w:behavior w:val="content"/>
        </w:behaviors>
        <w:guid w:val="{45A70AC9-8E35-6147-BCF6-82C4AD465A4D}"/>
      </w:docPartPr>
      <w:docPartBody>
        <w:p w:rsidR="000F427E" w:rsidRDefault="000F427E" w:rsidP="000F427E">
          <w:pPr>
            <w:pStyle w:val="B2A6368622759E43832BAAFB4C9A7D91"/>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B712D85B0848D4BAB53F2DFC9F66CC6"/>
        <w:category>
          <w:name w:val="General"/>
          <w:gallery w:val="placeholder"/>
        </w:category>
        <w:types>
          <w:type w:val="bbPlcHdr"/>
        </w:types>
        <w:behaviors>
          <w:behavior w:val="content"/>
        </w:behaviors>
        <w:guid w:val="{1509DAB5-1F1B-CA45-AC14-755E16639F2F}"/>
      </w:docPartPr>
      <w:docPartBody>
        <w:p w:rsidR="000F427E" w:rsidRDefault="000F427E" w:rsidP="000F427E">
          <w:pPr>
            <w:pStyle w:val="9B712D85B0848D4BAB53F2DFC9F66CC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BC26CD45F6424FA7910A7CB09ACECB"/>
        <w:category>
          <w:name w:val="General"/>
          <w:gallery w:val="placeholder"/>
        </w:category>
        <w:types>
          <w:type w:val="bbPlcHdr"/>
        </w:types>
        <w:behaviors>
          <w:behavior w:val="content"/>
        </w:behaviors>
        <w:guid w:val="{6D7E1C39-F3EF-9045-A62F-C1D02522FA53}"/>
      </w:docPartPr>
      <w:docPartBody>
        <w:p w:rsidR="000F427E" w:rsidRDefault="000F427E" w:rsidP="000F427E">
          <w:pPr>
            <w:pStyle w:val="9BBC26CD45F6424FA7910A7CB09ACEC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F7D46B5F389F04A93265ACD14F70E52"/>
        <w:category>
          <w:name w:val="General"/>
          <w:gallery w:val="placeholder"/>
        </w:category>
        <w:types>
          <w:type w:val="bbPlcHdr"/>
        </w:types>
        <w:behaviors>
          <w:behavior w:val="content"/>
        </w:behaviors>
        <w:guid w:val="{3C4EB7A1-E6D0-3240-9B87-B1BBA08ABEA1}"/>
      </w:docPartPr>
      <w:docPartBody>
        <w:p w:rsidR="000F427E" w:rsidRDefault="000F427E" w:rsidP="000F427E">
          <w:pPr>
            <w:pStyle w:val="DF7D46B5F389F04A93265ACD14F70E5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D13192DF994BD4F96D518A08108702C"/>
        <w:category>
          <w:name w:val="General"/>
          <w:gallery w:val="placeholder"/>
        </w:category>
        <w:types>
          <w:type w:val="bbPlcHdr"/>
        </w:types>
        <w:behaviors>
          <w:behavior w:val="content"/>
        </w:behaviors>
        <w:guid w:val="{E2668D74-AFF0-A644-95BD-6A467F1D6B16}"/>
      </w:docPartPr>
      <w:docPartBody>
        <w:p w:rsidR="000F427E" w:rsidRDefault="000F427E" w:rsidP="000F427E">
          <w:pPr>
            <w:pStyle w:val="9D13192DF994BD4F96D518A08108702C"/>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AF0AEBFEDC14E440B4DE57A964B893A1"/>
        <w:category>
          <w:name w:val="General"/>
          <w:gallery w:val="placeholder"/>
        </w:category>
        <w:types>
          <w:type w:val="bbPlcHdr"/>
        </w:types>
        <w:behaviors>
          <w:behavior w:val="content"/>
        </w:behaviors>
        <w:guid w:val="{75ED13E2-66A6-B544-B961-9A14E8349444}"/>
      </w:docPartPr>
      <w:docPartBody>
        <w:p w:rsidR="000F427E" w:rsidRDefault="000F427E" w:rsidP="000F427E">
          <w:pPr>
            <w:pStyle w:val="AF0AEBFEDC14E440B4DE57A964B893A1"/>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E721518F0F29744BB24E71E23DCBDD3"/>
        <w:category>
          <w:name w:val="General"/>
          <w:gallery w:val="placeholder"/>
        </w:category>
        <w:types>
          <w:type w:val="bbPlcHdr"/>
        </w:types>
        <w:behaviors>
          <w:behavior w:val="content"/>
        </w:behaviors>
        <w:guid w:val="{A5B3F828-DD9B-2B49-A1D5-9A637EC8694E}"/>
      </w:docPartPr>
      <w:docPartBody>
        <w:p w:rsidR="000F427E" w:rsidRDefault="000F427E" w:rsidP="000F427E">
          <w:pPr>
            <w:pStyle w:val="0E721518F0F29744BB24E71E23DCBDD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ADE36DCC8329146971D3FCB9A9A3965"/>
        <w:category>
          <w:name w:val="General"/>
          <w:gallery w:val="placeholder"/>
        </w:category>
        <w:types>
          <w:type w:val="bbPlcHdr"/>
        </w:types>
        <w:behaviors>
          <w:behavior w:val="content"/>
        </w:behaviors>
        <w:guid w:val="{87E7E983-71BD-AE4A-9FA1-12F9D26070E1}"/>
      </w:docPartPr>
      <w:docPartBody>
        <w:p w:rsidR="000F427E" w:rsidRDefault="000F427E" w:rsidP="000F427E">
          <w:pPr>
            <w:pStyle w:val="EADE36DCC8329146971D3FCB9A9A396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C253DD6C7854D14081F87AFDFD21066A"/>
        <w:category>
          <w:name w:val="General"/>
          <w:gallery w:val="placeholder"/>
        </w:category>
        <w:types>
          <w:type w:val="bbPlcHdr"/>
        </w:types>
        <w:behaviors>
          <w:behavior w:val="content"/>
        </w:behaviors>
        <w:guid w:val="{77E5EEAF-1721-E141-87B0-A2919D5F5E74}"/>
      </w:docPartPr>
      <w:docPartBody>
        <w:p w:rsidR="000F427E" w:rsidRDefault="000F427E" w:rsidP="000F427E">
          <w:pPr>
            <w:pStyle w:val="C253DD6C7854D14081F87AFDFD21066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135C09B3ACEFC468741E704E0FF77B7"/>
        <w:category>
          <w:name w:val="General"/>
          <w:gallery w:val="placeholder"/>
        </w:category>
        <w:types>
          <w:type w:val="bbPlcHdr"/>
        </w:types>
        <w:behaviors>
          <w:behavior w:val="content"/>
        </w:behaviors>
        <w:guid w:val="{4640CCEB-57FE-8D47-9D23-72D048D46DD5}"/>
      </w:docPartPr>
      <w:docPartBody>
        <w:p w:rsidR="000F427E" w:rsidRDefault="000F427E" w:rsidP="000F427E">
          <w:pPr>
            <w:pStyle w:val="5135C09B3ACEFC468741E704E0FF77B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7E"/>
    <w:rsid w:val="000F4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C4C0CE027A8644C89B3E8228AFD0644">
    <w:name w:val="5C4C0CE027A8644C89B3E8228AFD0644"/>
  </w:style>
  <w:style w:type="paragraph" w:customStyle="1" w:styleId="6FA88FDFFA1B3145B9CC9A3C10B42A3C">
    <w:name w:val="6FA88FDFFA1B3145B9CC9A3C10B42A3C"/>
  </w:style>
  <w:style w:type="paragraph" w:styleId="ListBullet">
    <w:name w:val="List Bullet"/>
    <w:basedOn w:val="Normal"/>
    <w:rsid w:val="000F427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048E618151BE941A2AFC28877008A2A">
    <w:name w:val="5048E618151BE941A2AFC28877008A2A"/>
  </w:style>
  <w:style w:type="paragraph" w:customStyle="1" w:styleId="FA4A8E285A9218489EEE1BEF33BD6C54">
    <w:name w:val="FA4A8E285A9218489EEE1BEF33BD6C54"/>
  </w:style>
  <w:style w:type="paragraph" w:customStyle="1" w:styleId="0015ED3B97D8134C8BBED2EBBDA31B1B">
    <w:name w:val="0015ED3B97D8134C8BBED2EBBDA31B1B"/>
  </w:style>
  <w:style w:type="paragraph" w:customStyle="1" w:styleId="F9466E476198D0439EFCE87F84E716BB">
    <w:name w:val="F9466E476198D0439EFCE87F84E716BB"/>
  </w:style>
  <w:style w:type="paragraph" w:customStyle="1" w:styleId="8EFBC4247EE02B4F84608258439930AC">
    <w:name w:val="8EFBC4247EE02B4F84608258439930AC"/>
  </w:style>
  <w:style w:type="paragraph" w:customStyle="1" w:styleId="B69951930CB3D74E81FD86F5DB188E0C">
    <w:name w:val="B69951930CB3D74E81FD86F5DB188E0C"/>
  </w:style>
  <w:style w:type="paragraph" w:customStyle="1" w:styleId="7F4D901331A00D4A82B0F379934CDA2E">
    <w:name w:val="7F4D901331A00D4A82B0F379934CDA2E"/>
  </w:style>
  <w:style w:type="paragraph" w:customStyle="1" w:styleId="1D9A4054FFC2394A801FE986B6661CA8">
    <w:name w:val="1D9A4054FFC2394A801FE986B6661CA8"/>
  </w:style>
  <w:style w:type="paragraph" w:customStyle="1" w:styleId="118D23FBC8CCEF49A6D6471431C894B8">
    <w:name w:val="118D23FBC8CCEF49A6D6471431C894B8"/>
    <w:rsid w:val="000F427E"/>
  </w:style>
  <w:style w:type="paragraph" w:customStyle="1" w:styleId="FBEB75B1DD94274ABBBEDFE092229846">
    <w:name w:val="FBEB75B1DD94274ABBBEDFE092229846"/>
    <w:rsid w:val="000F427E"/>
  </w:style>
  <w:style w:type="paragraph" w:customStyle="1" w:styleId="33060920E5DC7B4690C269B07465C487">
    <w:name w:val="33060920E5DC7B4690C269B07465C487"/>
    <w:rsid w:val="000F427E"/>
  </w:style>
  <w:style w:type="paragraph" w:customStyle="1" w:styleId="7862E6B594B71E45AD18DD821FF5D83D">
    <w:name w:val="7862E6B594B71E45AD18DD821FF5D83D"/>
    <w:rsid w:val="000F427E"/>
  </w:style>
  <w:style w:type="paragraph" w:customStyle="1" w:styleId="2679505768DC5D4DA50CD4C56540B0C7">
    <w:name w:val="2679505768DC5D4DA50CD4C56540B0C7"/>
    <w:rsid w:val="000F427E"/>
  </w:style>
  <w:style w:type="paragraph" w:customStyle="1" w:styleId="E9065C8BBD9F6F4888BFED1DAA21D032">
    <w:name w:val="E9065C8BBD9F6F4888BFED1DAA21D032"/>
    <w:rsid w:val="000F427E"/>
  </w:style>
  <w:style w:type="paragraph" w:customStyle="1" w:styleId="EFC6B23164581744A61E470923713C8C">
    <w:name w:val="EFC6B23164581744A61E470923713C8C"/>
    <w:rsid w:val="000F427E"/>
  </w:style>
  <w:style w:type="paragraph" w:customStyle="1" w:styleId="BEF14A1C67256F40B09D7FE96E7D81FB">
    <w:name w:val="BEF14A1C67256F40B09D7FE96E7D81FB"/>
    <w:rsid w:val="000F427E"/>
  </w:style>
  <w:style w:type="paragraph" w:customStyle="1" w:styleId="08BCD0B7F9D48E43B52DF16CCC4C8BB2">
    <w:name w:val="08BCD0B7F9D48E43B52DF16CCC4C8BB2"/>
    <w:rsid w:val="000F427E"/>
  </w:style>
  <w:style w:type="paragraph" w:customStyle="1" w:styleId="F0690E52F88F034AA63543090BCB413A">
    <w:name w:val="F0690E52F88F034AA63543090BCB413A"/>
    <w:rsid w:val="000F427E"/>
  </w:style>
  <w:style w:type="paragraph" w:customStyle="1" w:styleId="A6F1E32CF2C7744D89E949BBA3747A53">
    <w:name w:val="A6F1E32CF2C7744D89E949BBA3747A53"/>
    <w:rsid w:val="000F427E"/>
  </w:style>
  <w:style w:type="paragraph" w:customStyle="1" w:styleId="1DD818CB1665914E9E29A778B96A1769">
    <w:name w:val="1DD818CB1665914E9E29A778B96A1769"/>
    <w:rsid w:val="000F427E"/>
  </w:style>
  <w:style w:type="paragraph" w:customStyle="1" w:styleId="AD0FD06FF47EE94081B57E63BFE422EE">
    <w:name w:val="AD0FD06FF47EE94081B57E63BFE422EE"/>
    <w:rsid w:val="000F427E"/>
  </w:style>
  <w:style w:type="paragraph" w:customStyle="1" w:styleId="2EB8647CD9309D4D95A397BBFD56D2D0">
    <w:name w:val="2EB8647CD9309D4D95A397BBFD56D2D0"/>
    <w:rsid w:val="000F427E"/>
  </w:style>
  <w:style w:type="paragraph" w:customStyle="1" w:styleId="74AB04C21427744FA710C0C029FB565B">
    <w:name w:val="74AB04C21427744FA710C0C029FB565B"/>
    <w:rsid w:val="000F427E"/>
  </w:style>
  <w:style w:type="paragraph" w:customStyle="1" w:styleId="8786121234020A4EB1D3C067056E808A">
    <w:name w:val="8786121234020A4EB1D3C067056E808A"/>
    <w:rsid w:val="000F427E"/>
  </w:style>
  <w:style w:type="paragraph" w:customStyle="1" w:styleId="1C11D4E8DCBAE14A87B68725B02D3A62">
    <w:name w:val="1C11D4E8DCBAE14A87B68725B02D3A62"/>
    <w:rsid w:val="000F427E"/>
  </w:style>
  <w:style w:type="paragraph" w:customStyle="1" w:styleId="CADEF3310494BA468B324231D418F9B6">
    <w:name w:val="CADEF3310494BA468B324231D418F9B6"/>
    <w:rsid w:val="000F427E"/>
  </w:style>
  <w:style w:type="paragraph" w:customStyle="1" w:styleId="B2A6368622759E43832BAAFB4C9A7D91">
    <w:name w:val="B2A6368622759E43832BAAFB4C9A7D91"/>
    <w:rsid w:val="000F427E"/>
  </w:style>
  <w:style w:type="paragraph" w:customStyle="1" w:styleId="9B712D85B0848D4BAB53F2DFC9F66CC6">
    <w:name w:val="9B712D85B0848D4BAB53F2DFC9F66CC6"/>
    <w:rsid w:val="000F427E"/>
  </w:style>
  <w:style w:type="paragraph" w:customStyle="1" w:styleId="9BBC26CD45F6424FA7910A7CB09ACECB">
    <w:name w:val="9BBC26CD45F6424FA7910A7CB09ACECB"/>
    <w:rsid w:val="000F427E"/>
  </w:style>
  <w:style w:type="paragraph" w:customStyle="1" w:styleId="DF7D46B5F389F04A93265ACD14F70E52">
    <w:name w:val="DF7D46B5F389F04A93265ACD14F70E52"/>
    <w:rsid w:val="000F427E"/>
  </w:style>
  <w:style w:type="paragraph" w:customStyle="1" w:styleId="9D13192DF994BD4F96D518A08108702C">
    <w:name w:val="9D13192DF994BD4F96D518A08108702C"/>
    <w:rsid w:val="000F427E"/>
  </w:style>
  <w:style w:type="paragraph" w:customStyle="1" w:styleId="87F0DD21CCED814FBB7EED6398999E8F">
    <w:name w:val="87F0DD21CCED814FBB7EED6398999E8F"/>
    <w:rsid w:val="000F427E"/>
  </w:style>
  <w:style w:type="paragraph" w:customStyle="1" w:styleId="AF0AEBFEDC14E440B4DE57A964B893A1">
    <w:name w:val="AF0AEBFEDC14E440B4DE57A964B893A1"/>
    <w:rsid w:val="000F427E"/>
  </w:style>
  <w:style w:type="paragraph" w:customStyle="1" w:styleId="0E721518F0F29744BB24E71E23DCBDD3">
    <w:name w:val="0E721518F0F29744BB24E71E23DCBDD3"/>
    <w:rsid w:val="000F427E"/>
  </w:style>
  <w:style w:type="paragraph" w:customStyle="1" w:styleId="EADE36DCC8329146971D3FCB9A9A3965">
    <w:name w:val="EADE36DCC8329146971D3FCB9A9A3965"/>
    <w:rsid w:val="000F427E"/>
  </w:style>
  <w:style w:type="paragraph" w:customStyle="1" w:styleId="C253DD6C7854D14081F87AFDFD21066A">
    <w:name w:val="C253DD6C7854D14081F87AFDFD21066A"/>
    <w:rsid w:val="000F427E"/>
  </w:style>
  <w:style w:type="paragraph" w:customStyle="1" w:styleId="5135C09B3ACEFC468741E704E0FF77B7">
    <w:name w:val="5135C09B3ACEFC468741E704E0FF77B7"/>
    <w:rsid w:val="000F42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C4C0CE027A8644C89B3E8228AFD0644">
    <w:name w:val="5C4C0CE027A8644C89B3E8228AFD0644"/>
  </w:style>
  <w:style w:type="paragraph" w:customStyle="1" w:styleId="6FA88FDFFA1B3145B9CC9A3C10B42A3C">
    <w:name w:val="6FA88FDFFA1B3145B9CC9A3C10B42A3C"/>
  </w:style>
  <w:style w:type="paragraph" w:styleId="ListBullet">
    <w:name w:val="List Bullet"/>
    <w:basedOn w:val="Normal"/>
    <w:rsid w:val="000F427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048E618151BE941A2AFC28877008A2A">
    <w:name w:val="5048E618151BE941A2AFC28877008A2A"/>
  </w:style>
  <w:style w:type="paragraph" w:customStyle="1" w:styleId="FA4A8E285A9218489EEE1BEF33BD6C54">
    <w:name w:val="FA4A8E285A9218489EEE1BEF33BD6C54"/>
  </w:style>
  <w:style w:type="paragraph" w:customStyle="1" w:styleId="0015ED3B97D8134C8BBED2EBBDA31B1B">
    <w:name w:val="0015ED3B97D8134C8BBED2EBBDA31B1B"/>
  </w:style>
  <w:style w:type="paragraph" w:customStyle="1" w:styleId="F9466E476198D0439EFCE87F84E716BB">
    <w:name w:val="F9466E476198D0439EFCE87F84E716BB"/>
  </w:style>
  <w:style w:type="paragraph" w:customStyle="1" w:styleId="8EFBC4247EE02B4F84608258439930AC">
    <w:name w:val="8EFBC4247EE02B4F84608258439930AC"/>
  </w:style>
  <w:style w:type="paragraph" w:customStyle="1" w:styleId="B69951930CB3D74E81FD86F5DB188E0C">
    <w:name w:val="B69951930CB3D74E81FD86F5DB188E0C"/>
  </w:style>
  <w:style w:type="paragraph" w:customStyle="1" w:styleId="7F4D901331A00D4A82B0F379934CDA2E">
    <w:name w:val="7F4D901331A00D4A82B0F379934CDA2E"/>
  </w:style>
  <w:style w:type="paragraph" w:customStyle="1" w:styleId="1D9A4054FFC2394A801FE986B6661CA8">
    <w:name w:val="1D9A4054FFC2394A801FE986B6661CA8"/>
  </w:style>
  <w:style w:type="paragraph" w:customStyle="1" w:styleId="118D23FBC8CCEF49A6D6471431C894B8">
    <w:name w:val="118D23FBC8CCEF49A6D6471431C894B8"/>
    <w:rsid w:val="000F427E"/>
  </w:style>
  <w:style w:type="paragraph" w:customStyle="1" w:styleId="FBEB75B1DD94274ABBBEDFE092229846">
    <w:name w:val="FBEB75B1DD94274ABBBEDFE092229846"/>
    <w:rsid w:val="000F427E"/>
  </w:style>
  <w:style w:type="paragraph" w:customStyle="1" w:styleId="33060920E5DC7B4690C269B07465C487">
    <w:name w:val="33060920E5DC7B4690C269B07465C487"/>
    <w:rsid w:val="000F427E"/>
  </w:style>
  <w:style w:type="paragraph" w:customStyle="1" w:styleId="7862E6B594B71E45AD18DD821FF5D83D">
    <w:name w:val="7862E6B594B71E45AD18DD821FF5D83D"/>
    <w:rsid w:val="000F427E"/>
  </w:style>
  <w:style w:type="paragraph" w:customStyle="1" w:styleId="2679505768DC5D4DA50CD4C56540B0C7">
    <w:name w:val="2679505768DC5D4DA50CD4C56540B0C7"/>
    <w:rsid w:val="000F427E"/>
  </w:style>
  <w:style w:type="paragraph" w:customStyle="1" w:styleId="E9065C8BBD9F6F4888BFED1DAA21D032">
    <w:name w:val="E9065C8BBD9F6F4888BFED1DAA21D032"/>
    <w:rsid w:val="000F427E"/>
  </w:style>
  <w:style w:type="paragraph" w:customStyle="1" w:styleId="EFC6B23164581744A61E470923713C8C">
    <w:name w:val="EFC6B23164581744A61E470923713C8C"/>
    <w:rsid w:val="000F427E"/>
  </w:style>
  <w:style w:type="paragraph" w:customStyle="1" w:styleId="BEF14A1C67256F40B09D7FE96E7D81FB">
    <w:name w:val="BEF14A1C67256F40B09D7FE96E7D81FB"/>
    <w:rsid w:val="000F427E"/>
  </w:style>
  <w:style w:type="paragraph" w:customStyle="1" w:styleId="08BCD0B7F9D48E43B52DF16CCC4C8BB2">
    <w:name w:val="08BCD0B7F9D48E43B52DF16CCC4C8BB2"/>
    <w:rsid w:val="000F427E"/>
  </w:style>
  <w:style w:type="paragraph" w:customStyle="1" w:styleId="F0690E52F88F034AA63543090BCB413A">
    <w:name w:val="F0690E52F88F034AA63543090BCB413A"/>
    <w:rsid w:val="000F427E"/>
  </w:style>
  <w:style w:type="paragraph" w:customStyle="1" w:styleId="A6F1E32CF2C7744D89E949BBA3747A53">
    <w:name w:val="A6F1E32CF2C7744D89E949BBA3747A53"/>
    <w:rsid w:val="000F427E"/>
  </w:style>
  <w:style w:type="paragraph" w:customStyle="1" w:styleId="1DD818CB1665914E9E29A778B96A1769">
    <w:name w:val="1DD818CB1665914E9E29A778B96A1769"/>
    <w:rsid w:val="000F427E"/>
  </w:style>
  <w:style w:type="paragraph" w:customStyle="1" w:styleId="AD0FD06FF47EE94081B57E63BFE422EE">
    <w:name w:val="AD0FD06FF47EE94081B57E63BFE422EE"/>
    <w:rsid w:val="000F427E"/>
  </w:style>
  <w:style w:type="paragraph" w:customStyle="1" w:styleId="2EB8647CD9309D4D95A397BBFD56D2D0">
    <w:name w:val="2EB8647CD9309D4D95A397BBFD56D2D0"/>
    <w:rsid w:val="000F427E"/>
  </w:style>
  <w:style w:type="paragraph" w:customStyle="1" w:styleId="74AB04C21427744FA710C0C029FB565B">
    <w:name w:val="74AB04C21427744FA710C0C029FB565B"/>
    <w:rsid w:val="000F427E"/>
  </w:style>
  <w:style w:type="paragraph" w:customStyle="1" w:styleId="8786121234020A4EB1D3C067056E808A">
    <w:name w:val="8786121234020A4EB1D3C067056E808A"/>
    <w:rsid w:val="000F427E"/>
  </w:style>
  <w:style w:type="paragraph" w:customStyle="1" w:styleId="1C11D4E8DCBAE14A87B68725B02D3A62">
    <w:name w:val="1C11D4E8DCBAE14A87B68725B02D3A62"/>
    <w:rsid w:val="000F427E"/>
  </w:style>
  <w:style w:type="paragraph" w:customStyle="1" w:styleId="CADEF3310494BA468B324231D418F9B6">
    <w:name w:val="CADEF3310494BA468B324231D418F9B6"/>
    <w:rsid w:val="000F427E"/>
  </w:style>
  <w:style w:type="paragraph" w:customStyle="1" w:styleId="B2A6368622759E43832BAAFB4C9A7D91">
    <w:name w:val="B2A6368622759E43832BAAFB4C9A7D91"/>
    <w:rsid w:val="000F427E"/>
  </w:style>
  <w:style w:type="paragraph" w:customStyle="1" w:styleId="9B712D85B0848D4BAB53F2DFC9F66CC6">
    <w:name w:val="9B712D85B0848D4BAB53F2DFC9F66CC6"/>
    <w:rsid w:val="000F427E"/>
  </w:style>
  <w:style w:type="paragraph" w:customStyle="1" w:styleId="9BBC26CD45F6424FA7910A7CB09ACECB">
    <w:name w:val="9BBC26CD45F6424FA7910A7CB09ACECB"/>
    <w:rsid w:val="000F427E"/>
  </w:style>
  <w:style w:type="paragraph" w:customStyle="1" w:styleId="DF7D46B5F389F04A93265ACD14F70E52">
    <w:name w:val="DF7D46B5F389F04A93265ACD14F70E52"/>
    <w:rsid w:val="000F427E"/>
  </w:style>
  <w:style w:type="paragraph" w:customStyle="1" w:styleId="9D13192DF994BD4F96D518A08108702C">
    <w:name w:val="9D13192DF994BD4F96D518A08108702C"/>
    <w:rsid w:val="000F427E"/>
  </w:style>
  <w:style w:type="paragraph" w:customStyle="1" w:styleId="87F0DD21CCED814FBB7EED6398999E8F">
    <w:name w:val="87F0DD21CCED814FBB7EED6398999E8F"/>
    <w:rsid w:val="000F427E"/>
  </w:style>
  <w:style w:type="paragraph" w:customStyle="1" w:styleId="AF0AEBFEDC14E440B4DE57A964B893A1">
    <w:name w:val="AF0AEBFEDC14E440B4DE57A964B893A1"/>
    <w:rsid w:val="000F427E"/>
  </w:style>
  <w:style w:type="paragraph" w:customStyle="1" w:styleId="0E721518F0F29744BB24E71E23DCBDD3">
    <w:name w:val="0E721518F0F29744BB24E71E23DCBDD3"/>
    <w:rsid w:val="000F427E"/>
  </w:style>
  <w:style w:type="paragraph" w:customStyle="1" w:styleId="EADE36DCC8329146971D3FCB9A9A3965">
    <w:name w:val="EADE36DCC8329146971D3FCB9A9A3965"/>
    <w:rsid w:val="000F427E"/>
  </w:style>
  <w:style w:type="paragraph" w:customStyle="1" w:styleId="C253DD6C7854D14081F87AFDFD21066A">
    <w:name w:val="C253DD6C7854D14081F87AFDFD21066A"/>
    <w:rsid w:val="000F427E"/>
  </w:style>
  <w:style w:type="paragraph" w:customStyle="1" w:styleId="5135C09B3ACEFC468741E704E0FF77B7">
    <w:name w:val="5135C09B3ACEFC468741E704E0FF77B7"/>
    <w:rsid w:val="000F4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TotalTime>
  <Pages>2</Pages>
  <Words>454</Words>
  <Characters>2592</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3040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Delgado</dc:creator>
  <cp:keywords/>
  <dc:description/>
  <cp:lastModifiedBy>Aldys Grullon</cp:lastModifiedBy>
  <cp:revision>3</cp:revision>
  <dcterms:created xsi:type="dcterms:W3CDTF">2018-03-20T21:59:00Z</dcterms:created>
  <dcterms:modified xsi:type="dcterms:W3CDTF">2018-03-27T15:58:00Z</dcterms:modified>
  <cp:category/>
</cp:coreProperties>
</file>